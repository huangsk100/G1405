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9"/>
        <w:tblW w:w="85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内容布局表格"/>
      </w:tblPr>
      <w:tblGrid>
        <w:gridCol w:w="709"/>
        <w:gridCol w:w="284"/>
        <w:gridCol w:w="7588"/>
      </w:tblGrid>
      <w:tr w:rsidR="00895B21" w14:paraId="08B06DBB" w14:textId="77777777" w:rsidTr="00527852">
        <w:tc>
          <w:tcPr>
            <w:tcW w:w="709" w:type="dxa"/>
            <w:shd w:val="clear" w:color="auto" w:fill="44546A" w:themeFill="text2"/>
          </w:tcPr>
          <w:p w14:paraId="343A6F29" w14:textId="77777777" w:rsidR="00895B21" w:rsidRDefault="00895B21">
            <w:pPr>
              <w:spacing w:before="260"/>
            </w:pPr>
          </w:p>
        </w:tc>
        <w:tc>
          <w:tcPr>
            <w:tcW w:w="284" w:type="dxa"/>
          </w:tcPr>
          <w:p w14:paraId="40C73D94" w14:textId="77777777" w:rsidR="00895B21" w:rsidRDefault="00895B21">
            <w:pPr>
              <w:spacing w:before="260"/>
            </w:pPr>
          </w:p>
        </w:tc>
        <w:tc>
          <w:tcPr>
            <w:tcW w:w="7588" w:type="dxa"/>
          </w:tcPr>
          <w:p w14:paraId="36922DC2" w14:textId="1454ECD9" w:rsidR="00895B21" w:rsidRDefault="00A26116" w:rsidP="00FF0210">
            <w:pPr>
              <w:pStyle w:val="1"/>
              <w:jc w:val="center"/>
              <w:outlineLvl w:val="0"/>
            </w:pPr>
            <w:r>
              <w:rPr>
                <w:rFonts w:hint="eastAsia"/>
              </w:rPr>
              <w:t>G1405</w:t>
            </w:r>
            <w:r>
              <w:rPr>
                <w:rFonts w:hint="eastAsia"/>
              </w:rPr>
              <w:t>班家校同心桥</w:t>
            </w:r>
          </w:p>
          <w:p w14:paraId="20F240E6" w14:textId="76DEEDB3" w:rsidR="00895B21" w:rsidRPr="00FF0210" w:rsidRDefault="00FF0210" w:rsidP="00FF0210">
            <w:pPr>
              <w:pStyle w:val="a6"/>
              <w:jc w:val="center"/>
              <w:rPr>
                <w:i w:val="0"/>
              </w:rPr>
            </w:pPr>
            <w:r w:rsidRPr="00FF0210">
              <w:rPr>
                <w:rFonts w:hint="eastAsia"/>
                <w:i w:val="0"/>
              </w:rPr>
              <w:t>第一周</w:t>
            </w:r>
          </w:p>
        </w:tc>
      </w:tr>
    </w:tbl>
    <w:p w14:paraId="74B14952" w14:textId="65D9AFE8" w:rsidR="004058CD" w:rsidRDefault="00FF0210" w:rsidP="004058CD">
      <w:pPr>
        <w:pStyle w:val="a7"/>
      </w:pPr>
      <w:r>
        <w:rPr>
          <w:rFonts w:hint="eastAsia"/>
        </w:rPr>
        <w:t>2015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</w:t>
      </w:r>
      <w:r>
        <w:rPr>
          <w:rFonts w:hint="eastAsia"/>
        </w:rPr>
        <w:t>12</w:t>
      </w:r>
      <w:r>
        <w:rPr>
          <w:rFonts w:hint="eastAsia"/>
        </w:rPr>
        <w:t>日星期六</w:t>
      </w:r>
    </w:p>
    <w:p w14:paraId="67896BD8" w14:textId="1D544AE3" w:rsidR="00D16601" w:rsidRDefault="00D16601" w:rsidP="00D16601">
      <w:pPr>
        <w:pStyle w:val="a7"/>
      </w:pPr>
      <w:r>
        <w:rPr>
          <w:rFonts w:hint="eastAsia"/>
        </w:rPr>
        <w:t>班刊设计人员：蒋少康，刘雨祺，董正浩</w:t>
      </w:r>
    </w:p>
    <w:p w14:paraId="38AABD23" w14:textId="063196C0" w:rsidR="005D24FB" w:rsidRPr="005D24FB" w:rsidRDefault="005D24FB" w:rsidP="005D24FB">
      <w:pPr>
        <w:pStyle w:val="a7"/>
      </w:pPr>
      <w:r>
        <w:rPr>
          <w:rFonts w:hint="eastAsia"/>
        </w:rPr>
        <w:t>指导</w:t>
      </w:r>
      <w:r>
        <w:t>老师：</w:t>
      </w:r>
      <w:r>
        <w:rPr>
          <w:rFonts w:hint="eastAsia"/>
        </w:rPr>
        <w:t>佘志斌老师</w:t>
      </w:r>
    </w:p>
    <w:p w14:paraId="6C3C6237" w14:textId="00476C90" w:rsidR="00895B21" w:rsidRDefault="00FF0210" w:rsidP="00FF0210">
      <w:pPr>
        <w:pStyle w:val="1"/>
        <w:numPr>
          <w:ilvl w:val="0"/>
          <w:numId w:val="17"/>
        </w:numPr>
      </w:pPr>
      <w:r>
        <w:rPr>
          <w:rFonts w:hint="eastAsia"/>
        </w:rPr>
        <w:t>班主任寄语</w:t>
      </w:r>
    </w:p>
    <w:p w14:paraId="08EBF953" w14:textId="495AEC9B" w:rsidR="00595144" w:rsidRPr="007D6BE6" w:rsidRDefault="00595144" w:rsidP="007D6BE6">
      <w:pPr>
        <w:shd w:val="clear" w:color="auto" w:fill="FFFFFF"/>
        <w:adjustRightInd w:val="0"/>
        <w:snapToGrid w:val="0"/>
        <w:jc w:val="center"/>
        <w:rPr>
          <w:rFonts w:cs="宋体" w:hint="eastAsia"/>
          <w:b/>
          <w:sz w:val="28"/>
          <w:szCs w:val="24"/>
        </w:rPr>
      </w:pPr>
      <w:r w:rsidRPr="007D6BE6">
        <w:rPr>
          <w:rFonts w:cs="宋体" w:hint="eastAsia"/>
          <w:b/>
          <w:sz w:val="28"/>
          <w:szCs w:val="24"/>
        </w:rPr>
        <w:t>新起点</w:t>
      </w:r>
      <w:r w:rsidRPr="007D6BE6">
        <w:rPr>
          <w:rFonts w:cs="宋体" w:hint="eastAsia"/>
          <w:b/>
          <w:sz w:val="28"/>
          <w:szCs w:val="24"/>
        </w:rPr>
        <w:t xml:space="preserve">  </w:t>
      </w:r>
      <w:r w:rsidRPr="007D6BE6">
        <w:rPr>
          <w:rFonts w:cs="宋体" w:hint="eastAsia"/>
          <w:b/>
          <w:sz w:val="28"/>
          <w:szCs w:val="24"/>
        </w:rPr>
        <w:t>新目标</w:t>
      </w:r>
      <w:r w:rsidRPr="007D6BE6">
        <w:rPr>
          <w:rFonts w:cs="宋体" w:hint="eastAsia"/>
          <w:b/>
          <w:sz w:val="28"/>
          <w:szCs w:val="24"/>
        </w:rPr>
        <w:t xml:space="preserve">  </w:t>
      </w:r>
      <w:r w:rsidRPr="007D6BE6">
        <w:rPr>
          <w:rFonts w:cs="宋体" w:hint="eastAsia"/>
          <w:b/>
          <w:sz w:val="28"/>
          <w:szCs w:val="24"/>
        </w:rPr>
        <w:t>新征程</w:t>
      </w:r>
    </w:p>
    <w:p w14:paraId="5FC8A60A" w14:textId="77777777" w:rsidR="00595144" w:rsidRPr="003A129F" w:rsidRDefault="00595144" w:rsidP="00595144">
      <w:pPr>
        <w:shd w:val="clear" w:color="auto" w:fill="FFFFFF"/>
        <w:adjustRightInd w:val="0"/>
        <w:snapToGrid w:val="0"/>
        <w:ind w:firstLineChars="200" w:firstLine="560"/>
        <w:rPr>
          <w:rFonts w:cs="宋体" w:hint="eastAsia"/>
          <w:sz w:val="28"/>
          <w:szCs w:val="24"/>
        </w:rPr>
      </w:pPr>
      <w:r w:rsidRPr="003A129F">
        <w:rPr>
          <w:rFonts w:cs="宋体" w:hint="eastAsia"/>
          <w:sz w:val="28"/>
          <w:szCs w:val="24"/>
        </w:rPr>
        <w:t>秋高气爽，万象更新，</w:t>
      </w:r>
      <w:r w:rsidRPr="003A129F">
        <w:rPr>
          <w:rFonts w:cs="宋体"/>
          <w:sz w:val="28"/>
          <w:szCs w:val="24"/>
        </w:rPr>
        <w:t>新的高二</w:t>
      </w:r>
      <w:r w:rsidRPr="003A129F">
        <w:rPr>
          <w:rFonts w:cs="宋体"/>
          <w:sz w:val="28"/>
          <w:szCs w:val="24"/>
        </w:rPr>
        <w:t>5</w:t>
      </w:r>
      <w:r w:rsidRPr="003A129F">
        <w:rPr>
          <w:rFonts w:cs="宋体"/>
          <w:sz w:val="28"/>
          <w:szCs w:val="24"/>
        </w:rPr>
        <w:t>班在大家的关注和关心中已具备雏形</w:t>
      </w:r>
      <w:r w:rsidRPr="003A129F">
        <w:rPr>
          <w:rFonts w:cs="宋体" w:hint="eastAsia"/>
          <w:sz w:val="28"/>
          <w:szCs w:val="24"/>
        </w:rPr>
        <w:t>。新的学期，新的征程已经在我们的面前逐渐展开，高一已成为历史，未来就在我们手中，需要我们好好的把握，希望你们在未来的两年里充实、快乐、进步。</w:t>
      </w:r>
    </w:p>
    <w:p w14:paraId="2F96B303" w14:textId="77777777" w:rsidR="00595144" w:rsidRPr="003A129F" w:rsidRDefault="00595144" w:rsidP="00595144">
      <w:pPr>
        <w:adjustRightInd w:val="0"/>
        <w:snapToGrid w:val="0"/>
        <w:ind w:firstLine="540"/>
        <w:rPr>
          <w:sz w:val="28"/>
          <w:szCs w:val="28"/>
        </w:rPr>
      </w:pPr>
      <w:r w:rsidRPr="003A129F">
        <w:rPr>
          <w:rFonts w:hint="eastAsia"/>
          <w:sz w:val="28"/>
          <w:szCs w:val="28"/>
        </w:rPr>
        <w:t>汗水凝成珍珠，梦想照进现实，理想的实现，靠的就是踏踏实实一步一个脚印。</w:t>
      </w:r>
      <w:r w:rsidRPr="003A129F">
        <w:rPr>
          <w:rFonts w:hAnsi="宋体" w:cs="宋体" w:hint="eastAsia"/>
          <w:sz w:val="28"/>
          <w:szCs w:val="24"/>
        </w:rPr>
        <w:t>开学两周你们表现都非常不错，我知道，这其中会有一些差异，但是我知道你们都想在新的学年、新的班级、在老师面前，表现最好的自己，我第一次就在班上说：“高一只是代表我们的过去，我们的目标是笑到最后，赢在高考。在我眼里，你们都是优秀的。”但是</w:t>
      </w:r>
      <w:r w:rsidRPr="003A129F">
        <w:rPr>
          <w:rFonts w:hint="eastAsia"/>
          <w:sz w:val="28"/>
          <w:szCs w:val="28"/>
        </w:rPr>
        <w:t>千里之行，始于足下，</w:t>
      </w:r>
      <w:r>
        <w:rPr>
          <w:rFonts w:hint="eastAsia"/>
          <w:sz w:val="28"/>
          <w:szCs w:val="28"/>
        </w:rPr>
        <w:t>保持优秀，</w:t>
      </w:r>
      <w:r w:rsidRPr="003A129F">
        <w:rPr>
          <w:sz w:val="28"/>
          <w:szCs w:val="28"/>
        </w:rPr>
        <w:t>需要忠贞不渝的追求，朝气蓬勃的热情，脚踏实地的努力，持之以恒的攀登</w:t>
      </w:r>
      <w:r w:rsidRPr="003A129F">
        <w:rPr>
          <w:rFonts w:hint="eastAsia"/>
          <w:sz w:val="28"/>
          <w:szCs w:val="28"/>
        </w:rPr>
        <w:t>，今日事今日毕，日有所进，日有所长，不让每一时每一天虚度，充实将是编织理想桂冠的花环，是你铺平成功道路的基石。</w:t>
      </w:r>
    </w:p>
    <w:p w14:paraId="435E4AB6" w14:textId="77777777" w:rsidR="00595144" w:rsidRPr="003A129F" w:rsidRDefault="00595144" w:rsidP="00595144">
      <w:pPr>
        <w:adjustRightInd w:val="0"/>
        <w:snapToGrid w:val="0"/>
        <w:ind w:firstLine="540"/>
        <w:rPr>
          <w:sz w:val="28"/>
          <w:szCs w:val="28"/>
        </w:rPr>
      </w:pPr>
      <w:r w:rsidRPr="003A129F">
        <w:rPr>
          <w:rFonts w:hint="eastAsia"/>
          <w:sz w:val="28"/>
          <w:szCs w:val="28"/>
        </w:rPr>
        <w:t>同时，希望你们保持快乐的身心，愉快地学习，健康地成长。新的学期新的环境新的集体，还有新的目标和追求都会让你感觉有</w:t>
      </w:r>
      <w:r w:rsidRPr="003A129F">
        <w:rPr>
          <w:rFonts w:hint="eastAsia"/>
          <w:sz w:val="28"/>
          <w:szCs w:val="28"/>
        </w:rPr>
        <w:lastRenderedPageBreak/>
        <w:t>些压力或不适。请你保持一颗宽容的心，</w:t>
      </w:r>
      <w:r>
        <w:rPr>
          <w:rFonts w:hint="eastAsia"/>
          <w:sz w:val="28"/>
          <w:szCs w:val="28"/>
        </w:rPr>
        <w:t>善待班级不同文化的差异，</w:t>
      </w:r>
      <w:r w:rsidRPr="003A129F">
        <w:rPr>
          <w:rFonts w:hint="eastAsia"/>
          <w:sz w:val="28"/>
          <w:szCs w:val="28"/>
        </w:rPr>
        <w:t>蔡元培先生在任北京大学校长时</w:t>
      </w:r>
      <w:r>
        <w:rPr>
          <w:rFonts w:hint="eastAsia"/>
          <w:sz w:val="28"/>
          <w:szCs w:val="28"/>
        </w:rPr>
        <w:t>提出</w:t>
      </w:r>
      <w:r w:rsidRPr="003A129F">
        <w:rPr>
          <w:rFonts w:hint="eastAsia"/>
          <w:sz w:val="28"/>
          <w:szCs w:val="28"/>
        </w:rPr>
        <w:t>“兼容并包，思想自由”，由此开创了北大的学术繁荣，我希望不同班级的优秀文化在交融和碰撞时产生火花，传递正能量，鼓舞我们的斗志和士气。请保持一颗感恩的心，感恩父母的养育和呵护，感恩老师的关心和教导，感恩同学的帮助和陪伴。</w:t>
      </w:r>
      <w:r w:rsidRPr="003A129F">
        <w:rPr>
          <w:rFonts w:hAnsi="宋体" w:cs="宋体" w:hint="eastAsia"/>
          <w:sz w:val="28"/>
          <w:szCs w:val="24"/>
        </w:rPr>
        <w:t>我在介绍我班任课老师团队的时候，你们都报以热烈的掌声，我们的任课老师都非常优秀，而优秀老师的特点各有不同，需要同学们迅速适应新老师，谁适应得最快，谁就把握了学习的主动。同学们，最大的任务是学习，学习的根本在课堂，课堂的根本在老师。同学们，</w:t>
      </w:r>
      <w:r w:rsidRPr="003A129F">
        <w:rPr>
          <w:rFonts w:hint="eastAsia"/>
          <w:sz w:val="28"/>
          <w:szCs w:val="28"/>
        </w:rPr>
        <w:t>学习中的不如意或生活同学无心的冒失请以宽容释怀，大事精明，小事糊涂何妨，一个人当你身心愉悦之时才是学习状态最佳之时。</w:t>
      </w:r>
    </w:p>
    <w:p w14:paraId="1365130B" w14:textId="77777777" w:rsidR="00595144" w:rsidRPr="003A129F" w:rsidRDefault="00595144" w:rsidP="00595144">
      <w:pPr>
        <w:adjustRightInd w:val="0"/>
        <w:snapToGrid w:val="0"/>
        <w:ind w:firstLine="540"/>
        <w:rPr>
          <w:sz w:val="28"/>
          <w:szCs w:val="28"/>
        </w:rPr>
      </w:pPr>
      <w:r w:rsidRPr="003A129F">
        <w:rPr>
          <w:rFonts w:hint="eastAsia"/>
          <w:sz w:val="28"/>
          <w:szCs w:val="28"/>
        </w:rPr>
        <w:t>亲爱的同学们，你们知道你们最大的敌人是谁吗？它不是别人，而是你自己。也许你不需要跟别人比较，你只需要问自己，今天的任务都完成了吗</w:t>
      </w:r>
      <w:r w:rsidRPr="003A129F">
        <w:rPr>
          <w:rFonts w:hint="eastAsia"/>
          <w:sz w:val="28"/>
          <w:szCs w:val="28"/>
        </w:rPr>
        <w:t>?</w:t>
      </w:r>
      <w:r w:rsidRPr="003A129F">
        <w:rPr>
          <w:rFonts w:hint="eastAsia"/>
          <w:sz w:val="28"/>
          <w:szCs w:val="28"/>
        </w:rPr>
        <w:t>今天我进步了吗？今天比昨天更好，明天比今天更好，每天前进一小步，你的人生就会大踏步前进。</w:t>
      </w:r>
    </w:p>
    <w:p w14:paraId="27984831" w14:textId="77777777" w:rsidR="00595144" w:rsidRPr="003A129F" w:rsidRDefault="00595144" w:rsidP="00595144">
      <w:pPr>
        <w:adjustRightInd w:val="0"/>
        <w:snapToGrid w:val="0"/>
        <w:ind w:firstLine="540"/>
        <w:rPr>
          <w:sz w:val="28"/>
          <w:szCs w:val="28"/>
        </w:rPr>
      </w:pPr>
      <w:r w:rsidRPr="003A129F">
        <w:rPr>
          <w:rFonts w:hint="eastAsia"/>
          <w:sz w:val="28"/>
          <w:szCs w:val="28"/>
        </w:rPr>
        <w:t>高二离高考还有多远，还有多久？也许你觉得还遥不可及，还有大把大把的时间，你还想趁着高二的时间打个盹，好好地玩一玩，但是现实会告诉你真实的一切。逝者如斯，不舍昼夜，学如逆水行舟，不进则退。同学们，新学期、新目标、新征程，为了你的理想，为了</w:t>
      </w:r>
      <w:r w:rsidRPr="003A129F">
        <w:rPr>
          <w:rFonts w:hint="eastAsia"/>
          <w:sz w:val="28"/>
          <w:szCs w:val="28"/>
        </w:rPr>
        <w:t>G1405</w:t>
      </w:r>
      <w:r w:rsidRPr="003A129F">
        <w:rPr>
          <w:rFonts w:hint="eastAsia"/>
          <w:sz w:val="28"/>
          <w:szCs w:val="28"/>
        </w:rPr>
        <w:t>的荣光，我们只争朝夕，全力以赴！</w:t>
      </w:r>
    </w:p>
    <w:p w14:paraId="520AB826" w14:textId="77777777" w:rsidR="00527852" w:rsidRPr="00595144" w:rsidRDefault="00527852" w:rsidP="00527852"/>
    <w:p w14:paraId="1A109109" w14:textId="59DC3A55" w:rsidR="00534DA7" w:rsidRPr="00527852" w:rsidRDefault="00527852" w:rsidP="00527852">
      <w:pPr>
        <w:pStyle w:val="1"/>
        <w:numPr>
          <w:ilvl w:val="0"/>
          <w:numId w:val="17"/>
        </w:numPr>
      </w:pPr>
      <w:r>
        <w:rPr>
          <w:rFonts w:hint="eastAsia"/>
        </w:rPr>
        <w:t>一周回放</w:t>
      </w:r>
    </w:p>
    <w:p w14:paraId="1344783E" w14:textId="3ABDE203" w:rsidR="00534DA7" w:rsidRDefault="00527852" w:rsidP="00527852">
      <w:pPr>
        <w:numPr>
          <w:ilvl w:val="0"/>
          <w:numId w:val="15"/>
        </w:numPr>
        <w:spacing w:line="259" w:lineRule="auto"/>
        <w:ind w:right="720"/>
        <w:jc w:val="center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 w:rsidRPr="00527852">
        <w:rPr>
          <w:rFonts w:ascii="Microsoft YaHei UI" w:eastAsia="Microsoft YaHei UI" w:hAnsi="Microsoft YaHei UI" w:cs="Times New Roman" w:hint="eastAsia"/>
          <w:b/>
          <w:color w:val="00B0F0"/>
          <w:sz w:val="24"/>
          <w:szCs w:val="24"/>
          <w:lang w:val="zh-CN" w:bidi="zh-CN"/>
        </w:rPr>
        <w:t>常规分</w:t>
      </w:r>
    </w:p>
    <w:tbl>
      <w:tblPr>
        <w:tblW w:w="78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"/>
        <w:gridCol w:w="580"/>
        <w:gridCol w:w="560"/>
        <w:gridCol w:w="560"/>
        <w:gridCol w:w="560"/>
        <w:gridCol w:w="560"/>
        <w:gridCol w:w="560"/>
        <w:gridCol w:w="560"/>
        <w:gridCol w:w="560"/>
        <w:gridCol w:w="560"/>
        <w:gridCol w:w="560"/>
        <w:gridCol w:w="560"/>
        <w:gridCol w:w="560"/>
      </w:tblGrid>
      <w:tr w:rsidR="000F49FD" w:rsidRPr="00241927" w14:paraId="2A787BAF" w14:textId="77777777" w:rsidTr="000F49FD">
        <w:trPr>
          <w:divId w:val="486635050"/>
          <w:trHeight w:val="402"/>
        </w:trPr>
        <w:tc>
          <w:tcPr>
            <w:tcW w:w="1080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62575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团队名称</w:t>
            </w:r>
          </w:p>
        </w:tc>
        <w:tc>
          <w:tcPr>
            <w:tcW w:w="58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BE4D0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学号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9DA88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语文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5762F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数学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7B82D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英语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57D41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物理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7049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化学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C46B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生物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82BE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纪律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CA7CA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卫生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1D5B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寝室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4E093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总分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71B6A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团分</w:t>
            </w:r>
          </w:p>
        </w:tc>
      </w:tr>
      <w:tr w:rsidR="000F49FD" w:rsidRPr="00241927" w14:paraId="157BFC4C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2DB4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一团                                                                   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7A25D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0AC23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C8627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75229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BD45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1E9F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E17C1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363A9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723DD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BC626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1749A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BFC1D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5.1</w:t>
            </w:r>
          </w:p>
        </w:tc>
      </w:tr>
      <w:tr w:rsidR="000F49FD" w:rsidRPr="00241927" w14:paraId="29D6A79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08AA302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9C74C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396D4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214AD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4076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06D5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38153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93AB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1EEB7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3CBFF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9CA73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C6DB7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1D23F6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79FD8B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AE6F6B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927A5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6BD1C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5C142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7E6AA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CF13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1A363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9E655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1C23B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93D8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D68AD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98CCF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8.5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419AA1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0C50C0D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A4A284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F7AA9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5866A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6701F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C4214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3D568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2CE8D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EE10C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D8987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5EEE7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EE48A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6531B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8A3506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EA60DF8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10197E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2E009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D9821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61638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343FD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80B5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B261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55238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976FA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A2385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58856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02767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986ACF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55CFA7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372AA5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FE0E9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81C2A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4F1F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94134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B5917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9A85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7E91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496D1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EA1F2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BA36A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CF2E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F01065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7A9268D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B009BC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656CF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1174B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B7E43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BB6B0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068D5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6A19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51DF0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16D38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BCC65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11E69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C76F9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92DBC02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067F87F3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DCC472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D2C7F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4D061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EED0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B292E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BAB08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12707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70C3F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B4314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D3490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A69D3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EB105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8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4E9C03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00CF904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8F2ED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二团                   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041B4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988A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082FC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1E60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5B97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C09F9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B7CB0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3531E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C769B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30722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98B4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492B4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</w:tr>
      <w:tr w:rsidR="000F49FD" w:rsidRPr="00241927" w14:paraId="47FCDEA5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CB9BBD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68C3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25059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5494D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DE3F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281AE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9D8C0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12B1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F4601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1849D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D4DED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75F15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24E7C2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EF3EB7B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AF64611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EAEA1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2468F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DBFDC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A2EB8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312FD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0446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0275B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8B9E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7189B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BD42C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B73AC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BEA19F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788D345D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E9DAF1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52E44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0CCA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AFD5D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ABB52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528D4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021E6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543D5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1E52B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571EE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494C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FB2B8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4B400B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F2FB99A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C1EDA1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A1A82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BCCD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212EE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11342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09922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38DCE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7F51A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7DC0D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5AC2E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F4F65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9BEF5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080259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0DFCAEA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4EFF9F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54B12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1DD3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3F330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9513B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21551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C9A9B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7FEBC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681B5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EEC1D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8F082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393E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C7B4A5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074C3FC3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4784EA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66DEF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8605A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92C8C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2D6BA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8805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44973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6ACF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671D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EEEB8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CDB03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EF287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3AE0D9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974744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336D08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EA260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C1BEB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BE936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2A9CB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CB8D7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0019C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E9BC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4ABB2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FA4EE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B129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8419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06262C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6489C4CD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9E085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三团         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B392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0C0E5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8EE4C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EAFF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6367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88B2D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42A0E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0F87B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D59B9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BFE21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50DF6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-39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AC92D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-5</w:t>
            </w:r>
          </w:p>
        </w:tc>
      </w:tr>
      <w:tr w:rsidR="000F49FD" w:rsidRPr="00241927" w14:paraId="6468DBE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44FDAFF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9119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7A7B8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E1132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A797D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796F3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AD90A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9490C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32FB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D5B5B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A98D9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A9BEB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8F9DB8F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9D2B2B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5C84C4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22740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CA8B5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5024B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9CEBA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092C7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FC10C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1B53B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77648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58A67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F74D8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66A25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7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2B4B6B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519EC8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31E283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F884E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0EF54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E52F9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606D0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4495D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3443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15FC8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CE985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B7D4B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89E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8D948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-17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CC678E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C2BC5E7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E929A3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3397F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5979A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9BF76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6FAD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55260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A05E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4B3A1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732A0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20477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62F3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28447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BD1D6D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CF4C06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65419EA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730E8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01602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D2B5D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962A9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EC622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7F66A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91529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BEB14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A302E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B213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9B7F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6D10D3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bookmarkStart w:id="0" w:name="_GoBack"/>
        <w:bookmarkEnd w:id="0"/>
      </w:tr>
      <w:tr w:rsidR="000F49FD" w:rsidRPr="00241927" w14:paraId="41AF08C3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486564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A8F5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E6C34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DF0A6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9F22C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0614D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597EA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5D8A4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702AF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2D44B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B2B59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EC4A4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9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1C019E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93AEA65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2F00A1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C0F33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40835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FB772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16BED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A4871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DE50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CE6FB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0483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37F4F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BD96C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4E0B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FCD7CD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0C2B16F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3EF7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四团       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AC25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1855D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A1516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BC967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E60A7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2CFF0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4184E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6B0B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958A3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E402A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475E2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8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7DD78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2.8</w:t>
            </w:r>
          </w:p>
        </w:tc>
      </w:tr>
      <w:tr w:rsidR="000F49FD" w:rsidRPr="00241927" w14:paraId="053184F5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81DC32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D5434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82E1E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20E5A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1650B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2366A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25FD5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74E9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C69AD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2F304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5CE00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0B2F2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57F06B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7FFAC1B3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7C662C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C73EF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C81E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3C07B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00A1E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4F7A5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149B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9D11D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609A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24538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A575A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9F5B1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44B835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71BAF8C8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1E5DE1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A86387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31808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1C9D9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D5E4C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B647A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E70B9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B53FE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32E32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41BC9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EDC4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9FF5E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24C3C8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D24CCC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CE706A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F7AB4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71D45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EC3E3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1B7C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804CA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09058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25A64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CC27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1BD94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6BCED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EBCC1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499D8F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0A8C45E6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7CFBFD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003A2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C3E53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3CB9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962A0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D6697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98D2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DBAA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9CDF9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3A929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16E34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190F3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278ACD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215CC78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262311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02237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17331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10EA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F3B55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81401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83CE7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94F3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97C35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2D4DA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08B4D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0F81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0A7D7F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B0908B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951DCF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9744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2423E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8123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38679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EAA34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87E1F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F5B46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01C56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FF652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D937E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4185F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64CCAB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249A523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A076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五团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FF342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80454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EFC7A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CC523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7A4F4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3F83E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B4D29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122CF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52F66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C30FD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43060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-5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9BFD1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</w:tr>
      <w:tr w:rsidR="000F49FD" w:rsidRPr="00241927" w14:paraId="32675425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E510F9F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D133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BC648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68BB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F9629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4820C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1D8D8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CACF0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2A3D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888BE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6C583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81F9E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2CA353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61D0EB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113E3E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1A4A2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9B16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B27B6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3527E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48FB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E1454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2CA59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EDD4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0E632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FE03C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E4409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987498A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82E67BA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3C99B2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5214D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F7392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576E7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35D66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6DE01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3B9E1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2BAA5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8C2F5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01BB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74D1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9A015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4D9877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319722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74E045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09592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AE9F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1AE2D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7E357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D6EA4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E5A46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E075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112EB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3934D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ADCB5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5EA64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B255ACE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9CE64E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23DCA9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791DD1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DAC9B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78501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A52C3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9F0EA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02FFF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2300D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88EDA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12B9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6521E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D25F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-7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48F557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66B5EFC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E021EB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260B3F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E5A72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4A96D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8A1A8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29D95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8375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43B28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85F8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97AD8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E92EF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BCB86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8E7911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ADE7FE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CBB953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57E0C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5719E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8A2E4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1F295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81177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6E008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1816A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4BC5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F0092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9C52D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23FAE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297211F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D97E6FF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DE5C8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六团         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9047B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1BF27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30FDB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83457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0C4E6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28A8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D128D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7BA4D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6FCF0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653FB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4A2E1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59016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2.9</w:t>
            </w:r>
          </w:p>
        </w:tc>
      </w:tr>
      <w:tr w:rsidR="000F49FD" w:rsidRPr="00241927" w14:paraId="2239B2DB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678593E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88323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FBBA1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1E776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D7274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0A6A2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96CC6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2B954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390D2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BAFD9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9E807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B21D9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2C1071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2BBC4B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1A8F499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05D02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0F8D3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AA16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3024A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FBA14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6786A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A658D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2C33F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D2C88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639A4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1F78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33DBE5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AAE5738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48770B7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FF52F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1E577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0E87F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82BB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5E88A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ACCF3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95A6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64A39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E3C38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CFC6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FD893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A758CF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71C7C1DF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1D54D79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E0547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15161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FC9D4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29DC6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F8EC5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90147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6EA0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A649C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6A084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CB63B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BDC6A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1096DD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EE50D7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1765700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87016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4E806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9FAB2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76E86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BF092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CE93B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0630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68E32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DFA3A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68FB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1358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4CB861E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CC17D1E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544306B1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649A6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85378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B0913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BF83A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29AE7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1742E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6D93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2B39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4DDFA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88E1A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46A0E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7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200336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733D3E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45E9BB4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2C30C7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C1A0A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3DBAD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362B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2C62C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D5CA3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BAED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E12D6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96DA3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3DA8F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8744A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022195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A131076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55644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七团      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F552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5CC7E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6CE14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0C03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E7103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64E74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08EFC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2D26E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3B33B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3C5A6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6540F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8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A83C0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2.2</w:t>
            </w:r>
          </w:p>
        </w:tc>
      </w:tr>
      <w:tr w:rsidR="000F49FD" w:rsidRPr="00241927" w14:paraId="02768FC5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86B62C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B8181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81415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B45A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F948E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6F060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47569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D2D2F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1D5F1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D6C57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62F9B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13C3B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BACE26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641045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9761FD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AFE8C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80EB5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D1170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6E8BF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C63B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89326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60511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17731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A7F90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084A3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1327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AA8513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94722C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750A1D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B5DE1A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A71CC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091A5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43B5E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A6FB6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082C2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92F7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B11D1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B4C06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465CF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68CA3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D26EC61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466EE7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90CED9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03FC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EFD0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2EF3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3138F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6218D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5FDF2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0095F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D7D86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95BE8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BC57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6E1FA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9FA5A4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A26338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BD78222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A8149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2AAE3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6A20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78B0B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1F188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FD66B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5A224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9F5CF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BD976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65AB3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677A8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37A694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400EEF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694386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44D09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03E0E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D84E9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BF2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9134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A2E3F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10C9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455B2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C691A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CE8D2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09268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26BFE2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66BA9F7F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2DD1FD2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1AB92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3E867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B8F63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C99EC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DCFE2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0DF68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B872C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4E2F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8C1C5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282C2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3248B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CB56A4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6CCE6AE6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85C173" w14:textId="5B2B54CF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八团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5B2B5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9AD59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01D18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D0450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F498F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9D5F3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5AF49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F8500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21BFE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CAF73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7A55E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0.5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4B24C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1.6</w:t>
            </w:r>
          </w:p>
        </w:tc>
      </w:tr>
      <w:tr w:rsidR="000F49FD" w:rsidRPr="00241927" w14:paraId="726D3BFE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5E7ED1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7F8F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A3B8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E68E0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E476D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B0FCF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E4586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1F6F3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ADB7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58351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F9E96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7D09C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9176AE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6A6609E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3A366D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AC87B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DE5F6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FDCA0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3D4F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18437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E12E2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B48D0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079CB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15039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374DC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B0E08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9C374D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9BFB45D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79622A1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BB5A2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7F221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4C0A4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33F12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B671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3D835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E560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F0380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A2277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D06ED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394F4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6E13BC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D263A97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A77108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4C2D6F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BE01E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5C912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38631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3E943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C7FB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F65CF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0025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A7951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0F87C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D95AE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-7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5D2A58E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6CD63AF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EA26C0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1712B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3616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0272A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F5FD2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FCFAA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29023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476D5F" w14:textId="07721FFE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98666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9D7DF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F76DC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3BA33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E3D756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583DD0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075E8D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72901F" w14:textId="652DE44A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0FAD1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6FE4D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AA8FE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605B0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91E7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67208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9BC3F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B97E4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2D147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773AC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D55895F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43C866E" w14:textId="77777777" w:rsidTr="007D6BE6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nil"/>
              <w:right w:val="single" w:sz="4" w:space="0" w:color="3F3F3F"/>
            </w:tcBorders>
            <w:vAlign w:val="center"/>
            <w:hideMark/>
          </w:tcPr>
          <w:p w14:paraId="1EC21A8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8052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nil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DBB8D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4E1B4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79DF4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77176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CACE1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51679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3DBAF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39F8A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0532F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80800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nil"/>
              <w:right w:val="single" w:sz="4" w:space="0" w:color="3F3F3F"/>
            </w:tcBorders>
            <w:vAlign w:val="center"/>
            <w:hideMark/>
          </w:tcPr>
          <w:p w14:paraId="601BC40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7D6BE6" w:rsidRPr="00241927" w14:paraId="26986D92" w14:textId="77777777" w:rsidTr="000F49FD">
        <w:trPr>
          <w:divId w:val="486635050"/>
          <w:trHeight w:val="270"/>
        </w:trPr>
        <w:tc>
          <w:tcPr>
            <w:tcW w:w="0" w:type="auto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</w:tcPr>
          <w:p w14:paraId="3C8B0AB5" w14:textId="77777777" w:rsidR="007D6BE6" w:rsidRPr="00241927" w:rsidRDefault="007D6BE6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D2695D3" w14:textId="77777777" w:rsidR="007D6BE6" w:rsidRPr="00241927" w:rsidRDefault="007D6BE6" w:rsidP="00241927">
            <w:pPr>
              <w:spacing w:after="0" w:line="240" w:lineRule="auto"/>
              <w:jc w:val="center"/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4E91DA" w14:textId="77777777" w:rsidR="007D6BE6" w:rsidRPr="00241927" w:rsidRDefault="007D6BE6" w:rsidP="00241927">
            <w:pPr>
              <w:spacing w:after="0" w:line="240" w:lineRule="auto"/>
              <w:jc w:val="center"/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3E15A3" w14:textId="77777777" w:rsidR="007D6BE6" w:rsidRPr="00241927" w:rsidRDefault="007D6BE6" w:rsidP="00241927">
            <w:pPr>
              <w:spacing w:after="0" w:line="240" w:lineRule="auto"/>
              <w:jc w:val="center"/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1D0E5F6" w14:textId="77777777" w:rsidR="007D6BE6" w:rsidRPr="00241927" w:rsidRDefault="007D6BE6" w:rsidP="00241927">
            <w:pPr>
              <w:spacing w:after="0" w:line="240" w:lineRule="auto"/>
              <w:jc w:val="center"/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12B662" w14:textId="77777777" w:rsidR="007D6BE6" w:rsidRPr="00241927" w:rsidRDefault="007D6BE6" w:rsidP="00241927">
            <w:pPr>
              <w:spacing w:after="0" w:line="240" w:lineRule="auto"/>
              <w:jc w:val="center"/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6EB80ED" w14:textId="77777777" w:rsidR="007D6BE6" w:rsidRPr="00241927" w:rsidRDefault="007D6BE6" w:rsidP="00241927">
            <w:pPr>
              <w:spacing w:after="0" w:line="240" w:lineRule="auto"/>
              <w:jc w:val="center"/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3BDEE31" w14:textId="77777777" w:rsidR="007D6BE6" w:rsidRPr="00241927" w:rsidRDefault="007D6BE6" w:rsidP="00241927">
            <w:pPr>
              <w:spacing w:after="0" w:line="240" w:lineRule="auto"/>
              <w:jc w:val="center"/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867D5CB" w14:textId="77777777" w:rsidR="007D6BE6" w:rsidRPr="00241927" w:rsidRDefault="007D6BE6" w:rsidP="00241927">
            <w:pPr>
              <w:spacing w:after="0" w:line="240" w:lineRule="auto"/>
              <w:jc w:val="center"/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281C0AA" w14:textId="77777777" w:rsidR="007D6BE6" w:rsidRPr="00241927" w:rsidRDefault="007D6BE6" w:rsidP="00241927">
            <w:pPr>
              <w:spacing w:after="0" w:line="240" w:lineRule="auto"/>
              <w:jc w:val="center"/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6C8ED28" w14:textId="77777777" w:rsidR="007D6BE6" w:rsidRPr="00241927" w:rsidRDefault="007D6BE6" w:rsidP="00241927">
            <w:pPr>
              <w:spacing w:after="0" w:line="240" w:lineRule="auto"/>
              <w:jc w:val="center"/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3F0899" w14:textId="77777777" w:rsidR="007D6BE6" w:rsidRPr="00241927" w:rsidRDefault="007D6BE6" w:rsidP="00241927">
            <w:pPr>
              <w:spacing w:after="0" w:line="240" w:lineRule="auto"/>
              <w:jc w:val="center"/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</w:tcPr>
          <w:p w14:paraId="1E39B318" w14:textId="77777777" w:rsidR="007D6BE6" w:rsidRPr="00241927" w:rsidRDefault="007D6BE6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</w:tbl>
    <w:p w14:paraId="34E8E3AC" w14:textId="08FFB575" w:rsidR="007D6BE6" w:rsidRDefault="007D6BE6" w:rsidP="007D6BE6">
      <w:pPr>
        <w:numPr>
          <w:ilvl w:val="0"/>
          <w:numId w:val="15"/>
        </w:numPr>
        <w:spacing w:line="259" w:lineRule="auto"/>
        <w:ind w:right="720"/>
        <w:jc w:val="center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0B50B16D" wp14:editId="3423DBC9">
            <wp:simplePos x="0" y="0"/>
            <wp:positionH relativeFrom="margin">
              <wp:align>left</wp:align>
            </wp:positionH>
            <wp:positionV relativeFrom="paragraph">
              <wp:posOffset>640715</wp:posOffset>
            </wp:positionV>
            <wp:extent cx="5292090" cy="3960458"/>
            <wp:effectExtent l="0" t="0" r="3810" b="2540"/>
            <wp:wrapSquare wrapText="bothSides"/>
            <wp:docPr id="130" name="图片 130" descr="IMG_20150911_16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G_20150911_16564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396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852">
        <w:rPr>
          <w:rFonts w:ascii="Microsoft YaHei UI" w:eastAsia="Microsoft YaHei UI" w:hAnsi="Microsoft YaHei UI" w:cs="Times New Roman" w:hint="eastAsia"/>
          <w:b/>
          <w:color w:val="00B0F0"/>
          <w:sz w:val="24"/>
          <w:szCs w:val="24"/>
          <w:lang w:val="zh-CN" w:bidi="zh-CN"/>
        </w:rPr>
        <w:t>班级活动照片</w:t>
      </w:r>
      <w:r>
        <w:rPr>
          <w:rFonts w:ascii="Microsoft YaHei UI" w:eastAsia="Microsoft YaHei UI" w:hAnsi="Microsoft YaHei UI" w:cs="Times New Roman" w:hint="eastAsia"/>
          <w:b/>
          <w:color w:val="00B0F0"/>
          <w:sz w:val="24"/>
          <w:szCs w:val="24"/>
          <w:lang w:val="zh-CN" w:bidi="zh-CN"/>
        </w:rPr>
        <w:t>（我的第一次社会实践活动）</w:t>
      </w:r>
    </w:p>
    <w:p w14:paraId="574E6972" w14:textId="43562A6C" w:rsidR="000F49FD" w:rsidRDefault="007D6BE6" w:rsidP="002660C3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26209426" wp14:editId="14F27F06">
            <wp:extent cx="5269230" cy="3943350"/>
            <wp:effectExtent l="0" t="0" r="7620" b="0"/>
            <wp:docPr id="129" name="图片 129" descr="IMG_20150911_165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G_20150911_16565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4AE02E4D" wp14:editId="6B872A77">
            <wp:extent cx="5269230" cy="3943350"/>
            <wp:effectExtent l="0" t="0" r="7620" b="0"/>
            <wp:docPr id="128" name="图片 128" descr="IMG_20150911_165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G_20150911_16570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155D182B" wp14:editId="1194872E">
            <wp:extent cx="5269230" cy="3943350"/>
            <wp:effectExtent l="0" t="0" r="7620" b="0"/>
            <wp:docPr id="31" name="图片 31" descr="IMG_20150911_165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G_20150911_1657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2F74D515" wp14:editId="1AF8A443">
            <wp:extent cx="5269230" cy="3943350"/>
            <wp:effectExtent l="0" t="0" r="7620" b="0"/>
            <wp:docPr id="30" name="图片 30" descr="IMG_20150911_165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G_20150911_16575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301F4798" wp14:editId="36907D01">
            <wp:extent cx="5269230" cy="3943350"/>
            <wp:effectExtent l="0" t="0" r="7620" b="0"/>
            <wp:docPr id="29" name="图片 29" descr="IMG_20150911_165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G_20150911_1658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3B0A5834" wp14:editId="1CC50F29">
            <wp:extent cx="5269230" cy="3943350"/>
            <wp:effectExtent l="0" t="0" r="7620" b="0"/>
            <wp:docPr id="28" name="图片 28" descr="IMG_20150911_165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G_20150911_16584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16E68F65" wp14:editId="2CDB3589">
            <wp:extent cx="5269230" cy="3943350"/>
            <wp:effectExtent l="0" t="0" r="7620" b="0"/>
            <wp:docPr id="27" name="图片 27" descr="IMG_20150911_16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G_20150911_1659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2617DAA1" wp14:editId="498012D9">
            <wp:extent cx="5269230" cy="3943350"/>
            <wp:effectExtent l="0" t="0" r="7620" b="0"/>
            <wp:docPr id="26" name="图片 26" descr="IMG_20150911_1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G_20150911_1659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7C2B0A28" wp14:editId="26F40329">
            <wp:extent cx="5269230" cy="3943350"/>
            <wp:effectExtent l="0" t="0" r="7620" b="0"/>
            <wp:docPr id="25" name="图片 25" descr="IMG_20150911_17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G_20150911_17000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1A319F2A" wp14:editId="4012E813">
            <wp:extent cx="5269230" cy="3943350"/>
            <wp:effectExtent l="0" t="0" r="7620" b="0"/>
            <wp:docPr id="24" name="图片 24" descr="IMG_20150911_17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G_20150911_17000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7CB3C0D5" wp14:editId="6F00A38B">
            <wp:extent cx="5269230" cy="3943350"/>
            <wp:effectExtent l="0" t="0" r="7620" b="0"/>
            <wp:docPr id="23" name="图片 23" descr="IMG_20150911_170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G_20150911_1701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16F99C86" wp14:editId="748067F2">
            <wp:extent cx="5269230" cy="3943350"/>
            <wp:effectExtent l="0" t="0" r="7620" b="0"/>
            <wp:docPr id="22" name="图片 22" descr="IMG_20150911_17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G_20150911_1702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00F67EF3" wp14:editId="4760EC97">
            <wp:extent cx="5269230" cy="3943350"/>
            <wp:effectExtent l="0" t="0" r="7620" b="0"/>
            <wp:docPr id="21" name="图片 21" descr="IMG_20150911_170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G_20150911_1702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0B70E195" wp14:editId="11816821">
            <wp:extent cx="5269230" cy="3943350"/>
            <wp:effectExtent l="0" t="0" r="7620" b="0"/>
            <wp:docPr id="20" name="图片 20" descr="IMG_20150911_17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G_20150911_17030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048AD88A" wp14:editId="54318EF7">
            <wp:extent cx="5269230" cy="3943350"/>
            <wp:effectExtent l="0" t="0" r="7620" b="0"/>
            <wp:docPr id="19" name="图片 19" descr="IMG_20150911_17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G_20150911_1703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5DA1E914" wp14:editId="530769F0">
            <wp:extent cx="5269230" cy="3943350"/>
            <wp:effectExtent l="0" t="0" r="7620" b="0"/>
            <wp:docPr id="18" name="图片 18" descr="IMG_20150911_170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G_20150911_17040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27779CA4" wp14:editId="35529EB1">
            <wp:extent cx="5269230" cy="3943350"/>
            <wp:effectExtent l="0" t="0" r="7620" b="0"/>
            <wp:docPr id="17" name="图片 17" descr="IMG_20150911_170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G_20150911_17053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32C0FED2" wp14:editId="1EA41D77">
            <wp:extent cx="5269230" cy="3943350"/>
            <wp:effectExtent l="0" t="0" r="7620" b="0"/>
            <wp:docPr id="16" name="图片 16" descr="IMG_20150911_170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G_20150911_17055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30FC7D74" wp14:editId="5B27BC0A">
            <wp:extent cx="5269230" cy="3943350"/>
            <wp:effectExtent l="0" t="0" r="7620" b="0"/>
            <wp:docPr id="15" name="图片 15" descr="IMG_20150911_170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G_20150911_1709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6165A9B3" wp14:editId="2A0820D2">
            <wp:extent cx="5269230" cy="3943350"/>
            <wp:effectExtent l="0" t="0" r="7620" b="0"/>
            <wp:docPr id="14" name="图片 14" descr="IMG_20150911_17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G_20150911_1710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142C1AB6" wp14:editId="160D2C12">
            <wp:extent cx="5269230" cy="3943350"/>
            <wp:effectExtent l="0" t="0" r="7620" b="0"/>
            <wp:docPr id="13" name="图片 13" descr="IMG_20150911_17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G_20150911_1711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7B09740E" wp14:editId="090EA231">
            <wp:extent cx="5269230" cy="3943350"/>
            <wp:effectExtent l="0" t="0" r="7620" b="0"/>
            <wp:docPr id="12" name="图片 12" descr="IMG_20150911_17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G_20150911_17120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34B64947" wp14:editId="2948BDB4">
            <wp:extent cx="5269230" cy="3943350"/>
            <wp:effectExtent l="0" t="0" r="7620" b="0"/>
            <wp:docPr id="11" name="图片 11" descr="IMG_20150911_17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G_20150911_1712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5025FCF0" wp14:editId="544CDE29">
            <wp:extent cx="5269230" cy="3943350"/>
            <wp:effectExtent l="0" t="0" r="7620" b="0"/>
            <wp:docPr id="10" name="图片 10" descr="IMG_20150911_17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G_20150911_1714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5C655C5A" wp14:editId="183A3DC2">
            <wp:extent cx="5269230" cy="3943350"/>
            <wp:effectExtent l="0" t="0" r="7620" b="0"/>
            <wp:docPr id="9" name="图片 9" descr="IMG_20150911_17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G_20150911_17150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3794C861" wp14:editId="170A218F">
            <wp:extent cx="5269230" cy="3943350"/>
            <wp:effectExtent l="0" t="0" r="7620" b="0"/>
            <wp:docPr id="8" name="图片 8" descr="IMG_20150911_17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G_20150911_1715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61D8095A" wp14:editId="41033B31">
            <wp:extent cx="5269230" cy="3943350"/>
            <wp:effectExtent l="0" t="0" r="7620" b="0"/>
            <wp:docPr id="7" name="图片 7" descr="IMG_20150911_17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MG_20150911_1715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37EBB2EA" wp14:editId="2311ECC7">
            <wp:extent cx="5269230" cy="3943350"/>
            <wp:effectExtent l="0" t="0" r="7620" b="0"/>
            <wp:docPr id="5" name="图片 5" descr="IMG_20150911_17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20150911_17160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683B8017" wp14:editId="300BF4DD">
            <wp:extent cx="5269230" cy="3943350"/>
            <wp:effectExtent l="0" t="0" r="7620" b="0"/>
            <wp:docPr id="4" name="图片 4" descr="IMG_20150911_17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MG_20150911_1717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4DADDE54" wp14:editId="502B7D09">
            <wp:extent cx="5269230" cy="3943350"/>
            <wp:effectExtent l="0" t="0" r="7620" b="0"/>
            <wp:docPr id="3" name="图片 3" descr="IMG_20150911_17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IMG_20150911_1717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22370C8B" wp14:editId="6B06D2E5">
            <wp:extent cx="5269230" cy="3943350"/>
            <wp:effectExtent l="0" t="0" r="7620" b="0"/>
            <wp:docPr id="2" name="图片 2" descr="IMG_20150911_17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IMG_20150911_17190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DCB0" w14:textId="2230600B" w:rsidR="002660C3" w:rsidRDefault="002660C3" w:rsidP="002660C3">
      <w:pPr>
        <w:spacing w:line="259" w:lineRule="auto"/>
        <w:ind w:right="720"/>
        <w:rPr>
          <w:rFonts w:ascii="Microsoft YaHei UI" w:eastAsia="Microsoft YaHei UI" w:hAnsi="Microsoft YaHei UI" w:cs="Times New Roman" w:hint="eastAsia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34E1466F" wp14:editId="4157F241">
            <wp:extent cx="5269230" cy="3943350"/>
            <wp:effectExtent l="0" t="0" r="7620" b="0"/>
            <wp:docPr id="131" name="图片 131" descr="IMG_20150911_17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G_20150911_1711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F481" w14:textId="3B78AD40" w:rsidR="004058CD" w:rsidRPr="00595144" w:rsidRDefault="00527852" w:rsidP="007D6BE6">
      <w:pPr>
        <w:numPr>
          <w:ilvl w:val="0"/>
          <w:numId w:val="15"/>
        </w:numPr>
        <w:spacing w:line="259" w:lineRule="auto"/>
        <w:ind w:right="720"/>
        <w:jc w:val="center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 w:rsidRPr="00B150D7">
        <w:rPr>
          <w:rFonts w:ascii="Microsoft YaHei UI" w:eastAsia="Microsoft YaHei UI" w:hAnsi="Microsoft YaHei UI" w:cs="Times New Roman" w:hint="eastAsia"/>
          <w:b/>
          <w:color w:val="00B0F0"/>
          <w:sz w:val="24"/>
          <w:szCs w:val="24"/>
          <w:lang w:val="zh-CN" w:bidi="zh-CN"/>
        </w:rPr>
        <w:t>优秀作业展示</w:t>
      </w:r>
      <w:r w:rsidR="004058CD">
        <w:rPr>
          <w:rFonts w:ascii="Microsoft YaHei UI" w:eastAsia="Microsoft YaHei UI" w:hAnsi="Microsoft YaHei UI" w:cs="Times New Roman" w:hint="eastAsia"/>
          <w:b/>
          <w:color w:val="00B0F0"/>
          <w:sz w:val="24"/>
          <w:szCs w:val="24"/>
          <w:lang w:val="zh-CN" w:bidi="zh-CN"/>
        </w:rPr>
        <w:t>（本周展示人物：李敏静）</w:t>
      </w:r>
    </w:p>
    <w:p w14:paraId="41A044FE" w14:textId="37BB1CD9" w:rsidR="004058CD" w:rsidRDefault="005E0174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16E7A7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7" type="#_x0000_t75" style="width:401.15pt;height:697.05pt">
            <v:imagedata r:id="rId39" o:title="1 (2)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234C9F56">
          <v:shape id="_x0000_i1058" type="#_x0000_t75" style="width:414.75pt;height:596.3pt">
            <v:imagedata r:id="rId40" o:title="2 (2)"/>
          </v:shape>
        </w:pict>
      </w:r>
    </w:p>
    <w:p w14:paraId="204E7B9D" w14:textId="0A81DDE4" w:rsidR="00595144" w:rsidRDefault="00595144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3175A007">
          <v:shape id="_x0000_i1059" type="#_x0000_t75" style="width:414.45pt;height:302.1pt">
            <v:imagedata r:id="rId41" o:title="0000"/>
          </v:shape>
        </w:pict>
      </w:r>
    </w:p>
    <w:p w14:paraId="1F9B4AC4" w14:textId="239004DE" w:rsidR="00595144" w:rsidRDefault="00595144" w:rsidP="004058CD">
      <w:pPr>
        <w:spacing w:line="259" w:lineRule="auto"/>
        <w:ind w:right="720"/>
        <w:rPr>
          <w:rFonts w:ascii="Microsoft YaHei UI" w:eastAsia="Microsoft YaHei UI" w:hAnsi="Microsoft YaHei UI" w:cs="Times New Roman" w:hint="eastAsia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drawing>
          <wp:inline distT="0" distB="0" distL="0" distR="0" wp14:anchorId="67176CF2" wp14:editId="08BB77E1">
            <wp:extent cx="5274878" cy="4390390"/>
            <wp:effectExtent l="0" t="0" r="2540" b="0"/>
            <wp:docPr id="6" name="图片 6" descr="C:\Users\shaokang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aokang\AppData\Local\Microsoft\Windows\INetCache\Content.Word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75"/>
                    <a:stretch/>
                  </pic:blipFill>
                  <pic:spPr bwMode="auto">
                    <a:xfrm>
                      <a:off x="0" y="0"/>
                      <a:ext cx="5274945" cy="439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AFB96" w14:textId="69EC5AD5" w:rsidR="004058CD" w:rsidRDefault="005E0174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290EBC96">
          <v:shape id="_x0000_i1060" type="#_x0000_t75" style="width:415.65pt;height:604.65pt">
            <v:imagedata r:id="rId43" o:title="5"/>
          </v:shape>
        </w:pict>
      </w:r>
    </w:p>
    <w:p w14:paraId="552F8372" w14:textId="77777777" w:rsidR="001B57FB" w:rsidRDefault="001B57FB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</w:p>
    <w:p w14:paraId="1AD2A21C" w14:textId="77777777" w:rsidR="001B57FB" w:rsidRDefault="001B57FB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</w:p>
    <w:p w14:paraId="1DA1D53B" w14:textId="77777777" w:rsidR="001B57FB" w:rsidRDefault="001B57FB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</w:p>
    <w:p w14:paraId="647DEFBB" w14:textId="34602A13" w:rsidR="001B57FB" w:rsidRDefault="005E0174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78B5BB0A">
          <v:shape id="_x0000_i1061" type="#_x0000_t75" style="width:414.8pt;height:580.9pt">
            <v:imagedata r:id="rId44" o:title="0000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2CA97976">
          <v:shape id="_x0000_i1062" type="#_x0000_t75" style="width:414.8pt;height:607.1pt">
            <v:imagedata r:id="rId45" o:title="0001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7750CE24">
          <v:shape id="_x0000_i1063" type="#_x0000_t75" style="width:414.8pt;height:577.65pt">
            <v:imagedata r:id="rId46" o:title="0002"/>
          </v:shape>
        </w:pict>
      </w:r>
    </w:p>
    <w:p w14:paraId="4816B471" w14:textId="6A0E1963" w:rsidR="004058CD" w:rsidRPr="004058CD" w:rsidRDefault="005D24FB" w:rsidP="00D16601">
      <w:pPr>
        <w:pStyle w:val="af6"/>
        <w:spacing w:line="259" w:lineRule="auto"/>
        <w:ind w:left="420" w:right="720" w:firstLineChars="0" w:firstLine="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 w:rsidRPr="00D16601"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mc:AlternateContent>
          <mc:Choice Requires="wps">
            <w:drawing>
              <wp:anchor distT="365760" distB="365760" distL="0" distR="0" simplePos="0" relativeHeight="251659264" behindDoc="0" locked="0" layoutInCell="1" allowOverlap="1" wp14:anchorId="2082C571" wp14:editId="2E3D726E">
                <wp:simplePos x="0" y="0"/>
                <wp:positionH relativeFrom="margin">
                  <wp:align>right</wp:align>
                </wp:positionH>
                <wp:positionV relativeFrom="margin">
                  <wp:posOffset>144145</wp:posOffset>
                </wp:positionV>
                <wp:extent cx="3476625" cy="1810512"/>
                <wp:effectExtent l="0" t="0" r="1905" b="8890"/>
                <wp:wrapTopAndBottom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181051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64E80C0" w14:textId="33845FA0" w:rsidR="005E0174" w:rsidRDefault="005E0174" w:rsidP="00D16601">
                            <w:pPr>
                              <w:pBdr>
                                <w:top w:val="single" w:sz="6" w:space="6" w:color="5B9BD5" w:themeColor="accent1"/>
                                <w:bottom w:val="single" w:sz="6" w:space="6" w:color="5B9BD5" w:themeColor="accent1"/>
                              </w:pBdr>
                              <w:spacing w:after="240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24"/>
                                <w:szCs w:val="24"/>
                              </w:rPr>
                            </w:pPr>
                            <w:r w:rsidRPr="00D16601">
                              <w:rPr>
                                <w:rFonts w:ascii="Microsoft YaHei UI" w:eastAsia="Microsoft YaHei UI" w:hAnsi="Microsoft YaHei UI" w:cs="Times New Roman" w:hint="eastAsia"/>
                                <w:b/>
                                <w:color w:val="00B0F0"/>
                                <w:sz w:val="24"/>
                                <w:szCs w:val="24"/>
                                <w:lang w:val="zh-CN" w:bidi="zh-CN"/>
                              </w:rPr>
                              <w:t>4.</w:t>
                            </w:r>
                            <w:r w:rsidRPr="00D16601">
                              <w:rPr>
                                <w:rFonts w:ascii="Microsoft YaHei UI" w:eastAsia="Microsoft YaHei UI" w:hAnsi="Microsoft YaHei UI" w:cs="Times New Roman" w:hint="eastAsia"/>
                                <w:b/>
                                <w:color w:val="00B0F0"/>
                                <w:sz w:val="24"/>
                                <w:szCs w:val="24"/>
                                <w:lang w:val="zh-CN" w:bidi="zh-CN"/>
                              </w:rPr>
                              <w:tab/>
                              <w:t>学习委员总结</w:t>
                            </w:r>
                          </w:p>
                          <w:p w14:paraId="28968C68" w14:textId="7CCEF9D8" w:rsidR="005E0174" w:rsidRDefault="005E0174" w:rsidP="00D16601"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表扬</w:t>
                            </w:r>
                          </w:p>
                          <w:p w14:paraId="3295293B" w14:textId="77777777" w:rsidR="005E0174" w:rsidRDefault="005E0174" w:rsidP="00D16601">
                            <w:pPr>
                              <w:ind w:firstLineChars="100" w:firstLine="260"/>
                            </w:pPr>
                            <w:r>
                              <w:rPr>
                                <w:rFonts w:hint="eastAsia"/>
                              </w:rPr>
                              <w:t>语文</w:t>
                            </w:r>
                            <w:r>
                              <w:t>:</w:t>
                            </w:r>
                            <w:r>
                              <w:rPr>
                                <w:rFonts w:hint="eastAsia"/>
                              </w:rPr>
                              <w:t>丁文瑾、毛燕菲、陈乐鹏、李璇、孔玮、罗依柳、张缤尹、何泽洋、王一凡、莫依颖。</w:t>
                            </w:r>
                          </w:p>
                          <w:p w14:paraId="1F5B7FCC" w14:textId="77777777" w:rsidR="005E0174" w:rsidRDefault="005E0174" w:rsidP="00D16601">
                            <w:r>
                              <w:t xml:space="preserve">  </w:t>
                            </w:r>
                            <w:r>
                              <w:rPr>
                                <w:rFonts w:hint="eastAsia"/>
                              </w:rPr>
                              <w:t>英语</w:t>
                            </w:r>
                            <w:r>
                              <w:t>:</w:t>
                            </w:r>
                            <w:r>
                              <w:rPr>
                                <w:rFonts w:hint="eastAsia"/>
                              </w:rPr>
                              <w:t>刘亦迅、李彬迪、谭廷江、张焕毅、余果、黄扬基、朱宇轩、袁明智、张缤尹、张玮彤、欧阳铭。</w:t>
                            </w:r>
                          </w:p>
                          <w:p w14:paraId="144273E7" w14:textId="77777777" w:rsidR="005E0174" w:rsidRDefault="005E0174" w:rsidP="00D16601">
                            <w:r>
                              <w:t xml:space="preserve">  </w:t>
                            </w:r>
                            <w:r>
                              <w:rPr>
                                <w:rFonts w:hint="eastAsia"/>
                              </w:rPr>
                              <w:t>注意：奥赛生同学本周欠作业情况严重，考虑奥赛生特殊情况，奥赛生作业可以在第二天上本科课之前交给课代表，但一定要交。</w:t>
                            </w:r>
                          </w:p>
                          <w:p w14:paraId="7EABF3B5" w14:textId="18FEA63C" w:rsidR="005E0174" w:rsidRPr="00D16601" w:rsidRDefault="005E0174" w:rsidP="00D16601">
                            <w:pPr>
                              <w:rPr>
                                <w:color w:val="5B9BD5" w:themeColor="accen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2C571" id="矩形 148" o:spid="_x0000_s1026" style="position:absolute;left:0;text-align:left;margin-left:222.55pt;margin-top:11.35pt;width:273.75pt;height:142.55pt;z-index:251659264;visibility:visible;mso-wrap-style:square;mso-width-percent:1000;mso-height-percent:0;mso-wrap-distance-left:0;mso-wrap-distance-top:28.8pt;mso-wrap-distance-right:0;mso-wrap-distance-bottom:28.8pt;mso-position-horizontal:right;mso-position-horizontal-relative:margin;mso-position-vertical:absolute;mso-position-vertical-relative:margin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" filled="f" stroked="f" strokeweight="1pt">
                <v:textbox style="mso-fit-shape-to-text:t" inset="0,0,0,0">
                  <w:txbxContent>
                    <w:p w14:paraId="264E80C0" w14:textId="33845FA0" w:rsidR="005E0174" w:rsidRDefault="005E0174" w:rsidP="00D16601">
                      <w:pPr>
                        <w:pBdr>
                          <w:top w:val="single" w:sz="6" w:space="6" w:color="5B9BD5" w:themeColor="accent1"/>
                          <w:bottom w:val="single" w:sz="6" w:space="6" w:color="5B9BD5" w:themeColor="accent1"/>
                        </w:pBdr>
                        <w:spacing w:after="240"/>
                        <w:jc w:val="center"/>
                        <w:rPr>
                          <w:rFonts w:asciiTheme="majorHAnsi" w:eastAsiaTheme="majorEastAsia" w:hAnsiTheme="majorHAnsi" w:cstheme="majorBidi"/>
                          <w:caps/>
                          <w:color w:val="5B9BD5" w:themeColor="accent1"/>
                          <w:sz w:val="24"/>
                          <w:szCs w:val="24"/>
                        </w:rPr>
                      </w:pPr>
                      <w:r w:rsidRPr="00D16601">
                        <w:rPr>
                          <w:rFonts w:ascii="Microsoft YaHei UI" w:eastAsia="Microsoft YaHei UI" w:hAnsi="Microsoft YaHei UI" w:cs="Times New Roman" w:hint="eastAsia"/>
                          <w:b/>
                          <w:color w:val="00B0F0"/>
                          <w:sz w:val="24"/>
                          <w:szCs w:val="24"/>
                          <w:lang w:val="zh-CN" w:bidi="zh-CN"/>
                        </w:rPr>
                        <w:t>4.</w:t>
                      </w:r>
                      <w:r w:rsidRPr="00D16601">
                        <w:rPr>
                          <w:rFonts w:ascii="Microsoft YaHei UI" w:eastAsia="Microsoft YaHei UI" w:hAnsi="Microsoft YaHei UI" w:cs="Times New Roman" w:hint="eastAsia"/>
                          <w:b/>
                          <w:color w:val="00B0F0"/>
                          <w:sz w:val="24"/>
                          <w:szCs w:val="24"/>
                          <w:lang w:val="zh-CN" w:bidi="zh-CN"/>
                        </w:rPr>
                        <w:tab/>
                        <w:t>学习委员总结</w:t>
                      </w:r>
                    </w:p>
                    <w:p w14:paraId="28968C68" w14:textId="7CCEF9D8" w:rsidR="005E0174" w:rsidRDefault="005E0174" w:rsidP="00D16601"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表扬</w:t>
                      </w:r>
                    </w:p>
                    <w:p w14:paraId="3295293B" w14:textId="77777777" w:rsidR="005E0174" w:rsidRDefault="005E0174" w:rsidP="00D16601">
                      <w:pPr>
                        <w:ind w:firstLineChars="100" w:firstLine="260"/>
                      </w:pPr>
                      <w:r>
                        <w:rPr>
                          <w:rFonts w:hint="eastAsia"/>
                        </w:rPr>
                        <w:t>语文</w:t>
                      </w:r>
                      <w:r>
                        <w:t>:</w:t>
                      </w:r>
                      <w:r>
                        <w:rPr>
                          <w:rFonts w:hint="eastAsia"/>
                        </w:rPr>
                        <w:t>丁文瑾、毛燕菲、陈乐鹏、李璇、孔玮、罗依柳、张缤尹、何泽洋、王一凡、莫依颖。</w:t>
                      </w:r>
                    </w:p>
                    <w:p w14:paraId="1F5B7FCC" w14:textId="77777777" w:rsidR="005E0174" w:rsidRDefault="005E0174" w:rsidP="00D16601">
                      <w:r>
                        <w:t xml:space="preserve">  </w:t>
                      </w:r>
                      <w:r>
                        <w:rPr>
                          <w:rFonts w:hint="eastAsia"/>
                        </w:rPr>
                        <w:t>英语</w:t>
                      </w:r>
                      <w:r>
                        <w:t>:</w:t>
                      </w:r>
                      <w:r>
                        <w:rPr>
                          <w:rFonts w:hint="eastAsia"/>
                        </w:rPr>
                        <w:t>刘亦迅、李彬迪、谭廷江、张焕毅、余果、黄扬基、朱宇轩、袁明智、张缤尹、张玮彤、欧阳铭。</w:t>
                      </w:r>
                    </w:p>
                    <w:p w14:paraId="144273E7" w14:textId="77777777" w:rsidR="005E0174" w:rsidRDefault="005E0174" w:rsidP="00D16601">
                      <w:r>
                        <w:t xml:space="preserve">  </w:t>
                      </w:r>
                      <w:r>
                        <w:rPr>
                          <w:rFonts w:hint="eastAsia"/>
                        </w:rPr>
                        <w:t>注意：奥赛生同学本周欠作业情况严重，考虑奥赛生特殊情况，奥赛生作业可以在第二天上本科课之前交给课代表，但一定要交。</w:t>
                      </w:r>
                    </w:p>
                    <w:p w14:paraId="7EABF3B5" w14:textId="18FEA63C" w:rsidR="005E0174" w:rsidRPr="00D16601" w:rsidRDefault="005E0174" w:rsidP="00D16601">
                      <w:pPr>
                        <w:rPr>
                          <w:color w:val="5B9BD5" w:themeColor="accent1"/>
                        </w:rPr>
                      </w:pP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p w14:paraId="7B203EA6" w14:textId="0B4B7D2F" w:rsidR="00534DA7" w:rsidRPr="00527852" w:rsidRDefault="00527852" w:rsidP="004058CD">
      <w:pPr>
        <w:pStyle w:val="1"/>
        <w:numPr>
          <w:ilvl w:val="0"/>
          <w:numId w:val="17"/>
        </w:numPr>
      </w:pPr>
      <w:r>
        <w:rPr>
          <w:rFonts w:hint="eastAsia"/>
        </w:rPr>
        <w:t>温馨提示</w:t>
      </w:r>
    </w:p>
    <w:p w14:paraId="6A91F18B" w14:textId="5D25DFD2" w:rsidR="00534DA7" w:rsidRPr="00527852" w:rsidRDefault="00527852" w:rsidP="00527852">
      <w:pPr>
        <w:keepNext/>
        <w:keepLines/>
        <w:spacing w:before="40" w:after="0" w:line="259" w:lineRule="auto"/>
        <w:ind w:left="567" w:right="567"/>
        <w:outlineLvl w:val="1"/>
        <w:rPr>
          <w:rFonts w:ascii="Microsoft YaHei UI" w:eastAsia="Microsoft YaHei UI" w:hAnsi="Microsoft YaHei UI" w:cs="Times New Roman"/>
          <w:b/>
          <w:color w:val="2B579A"/>
          <w:sz w:val="22"/>
          <w:szCs w:val="22"/>
          <w:lang w:val="zh-CN" w:bidi="zh-CN"/>
        </w:rPr>
      </w:pPr>
      <w:r>
        <w:rPr>
          <w:rFonts w:ascii="Microsoft YaHei UI" w:eastAsia="Microsoft YaHei UI" w:hAnsi="Microsoft YaHei UI" w:cs="Times New Roman" w:hint="eastAsia"/>
          <w:b/>
          <w:color w:val="2B579A"/>
          <w:sz w:val="22"/>
          <w:lang w:val="zh-CN" w:bidi="zh-CN"/>
        </w:rPr>
        <w:t>交手机及留校生名单</w:t>
      </w:r>
    </w:p>
    <w:tbl>
      <w:tblPr>
        <w:tblW w:w="7513" w:type="dxa"/>
        <w:tblLook w:val="04A0" w:firstRow="1" w:lastRow="0" w:firstColumn="1" w:lastColumn="0" w:noHBand="0" w:noVBand="1"/>
      </w:tblPr>
      <w:tblGrid>
        <w:gridCol w:w="709"/>
        <w:gridCol w:w="1134"/>
        <w:gridCol w:w="992"/>
        <w:gridCol w:w="993"/>
        <w:gridCol w:w="708"/>
        <w:gridCol w:w="993"/>
        <w:gridCol w:w="992"/>
        <w:gridCol w:w="992"/>
      </w:tblGrid>
      <w:tr w:rsidR="004058CD" w:rsidRPr="004058CD" w14:paraId="35B0DF20" w14:textId="77777777" w:rsidTr="004058CD">
        <w:trPr>
          <w:trHeight w:val="270"/>
        </w:trPr>
        <w:tc>
          <w:tcPr>
            <w:tcW w:w="709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79A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auto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auto"/>
                <w:sz w:val="22"/>
                <w:szCs w:val="22"/>
                <w:lang w:val="en-US"/>
              </w:rPr>
              <w:t>学号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CF488" w14:textId="365E0C01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auto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auto"/>
                <w:sz w:val="22"/>
                <w:szCs w:val="22"/>
                <w:lang w:val="en-US"/>
              </w:rPr>
              <w:t>姓名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DB85B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交手机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668AE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留校生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AAB1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auto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auto"/>
                <w:sz w:val="22"/>
                <w:szCs w:val="22"/>
                <w:lang w:val="en-US"/>
              </w:rPr>
              <w:t>学号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23699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auto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auto"/>
                <w:sz w:val="22"/>
                <w:szCs w:val="22"/>
                <w:lang w:val="en-US"/>
              </w:rPr>
              <w:t>姓名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549B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交手机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921C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留校生</w:t>
            </w:r>
          </w:p>
        </w:tc>
      </w:tr>
      <w:tr w:rsidR="004058CD" w:rsidRPr="004058CD" w14:paraId="761F8FF0" w14:textId="77777777" w:rsidTr="004058CD">
        <w:trPr>
          <w:trHeight w:val="27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CABA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3495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谭廷江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1769A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FF6A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5E5C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33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D6C0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龙昭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5DC67" w14:textId="10FEC19F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51410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1321DBB9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1DA3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CEC0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何顺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6F0E1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ADCB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F3E9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09AF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黄扬基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4EDF6" w14:textId="4860D2DC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9CB1D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064209E6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706E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166D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何泽洋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367DF" w14:textId="524A5386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4DC6F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9631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BA6DB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宋建新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0374A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5C6A2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025F84FA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2764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F49D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梁宇智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0C015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AC95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AD0D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B3DC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姜越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85AA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A9A54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7C609042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D12F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E0ED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郭志文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B140F" w14:textId="506D04F9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D5CC3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C927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B88D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熊亚军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C8C9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9A44A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39F8FC4C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B2AF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C0A4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张恬铭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39A71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8A78F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0EFDE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EE61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钟梓鸣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E2DBC" w14:textId="17F7F72D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91A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B276B9F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3C089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E01D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袁民智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9662E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BAB7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4EDA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ECE9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吴劼远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8D21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0CF2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61018D44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8A0F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49E7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王一凡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60D" w14:textId="2A5A5A8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C381D5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8C2A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0B80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李彬迪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05D7F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FCE7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F67388F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54D49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2AC5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李子璐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AF9CD" w14:textId="5378F60F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DDFA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ABE2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D8A8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王清荷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24E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6CD0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6787B1AE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1AD5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422A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谢志浩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202B0" w14:textId="73E382A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F6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00E2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B5CD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莫依颖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63F5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890CC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7A1B3E1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85CA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7DAA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孔玮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BD391" w14:textId="0B1F8689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04387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B9AF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3BDA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李思云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BE87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01064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6BEE2AAB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E99A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875A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阎逸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5678C" w14:textId="6426B68B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23954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E32B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B8EB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张玮彤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EB0DD" w14:textId="28817FD6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3D27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6ADC652F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7E399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339A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何孟宇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68F30" w14:textId="0FBA29D5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FD2AA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1C6B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1E14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毛燕菲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B54FA" w14:textId="3C35D51A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7D6E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63F20A42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2B34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4D10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欧阳铭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5089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328C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7F19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BE15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李敏静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04B8C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F399C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09E24FA4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0781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BFCB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佘科宇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A198B" w14:textId="62847CF2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2E474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312D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61CF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白芳雯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11FCC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8B3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ACCB4F2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602D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70DA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陈俊廷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29D12" w14:textId="016497C8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0B599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3846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A2FE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许薇梓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0F94" w14:textId="7FA01126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E5AC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88548F3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68B0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10AB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张焕毅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6350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C2554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0E9A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1436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罗依柳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2963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880E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23B677C0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C6CDE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94B4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黄智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9B955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EA49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EED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DFBAE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舒晴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D12AF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2A09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7A70CDA9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CC68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8473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蒋少康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FCDBC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48234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40E1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D2BF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陈乐鹏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BC78B" w14:textId="783D21C8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2F72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auto"/>
                <w:sz w:val="21"/>
                <w:szCs w:val="21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auto"/>
                <w:sz w:val="21"/>
                <w:szCs w:val="21"/>
                <w:lang w:val="en-US"/>
              </w:rPr>
              <w:t>1</w:t>
            </w:r>
          </w:p>
        </w:tc>
      </w:tr>
      <w:tr w:rsidR="004058CD" w:rsidRPr="004058CD" w14:paraId="4BE71BEE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ED09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4346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李岩松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B123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65D57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77D2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994B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丁文瑾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A1B60" w14:textId="2A824F3E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8F9E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770C8EE4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7689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3DDE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徐梓轶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5466E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BBD6E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F0C2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1792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刘亦迅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0955E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F21B1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9D16768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2A9F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EC97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朱宇轩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7DB4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72C3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750C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2E19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雷佳欣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5757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70ED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1CCFD81C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8F33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6AD0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谭毅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842DB" w14:textId="5C45DF9A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7B37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B489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2D78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姚晨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2C46F" w14:textId="3ABEE8D3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6BC3A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2BC92435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2783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BED1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董正浩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7979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AD7B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19F1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1A7A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李璇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A5BA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B24A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671D6E82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ED86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198E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刘亮宏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39E7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27506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0397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8DB8E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李钰涵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B83D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DC439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287DDA55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56D1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6A22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王豪捷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6D49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36F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601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B974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张缤尹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F30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63FE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09026E94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DB3C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8109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周志宇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195E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5E7F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2E6D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F4CA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曹茜媛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C8E7E" w14:textId="431AAD1A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339F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12BDED4B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8D4B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47B9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刘雨祺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64245" w14:textId="7A183C4C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938EB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95FC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BDE9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余果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6E80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1001B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760B3676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515C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19B0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张宇东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5C8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864D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2203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AC51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夏雨聪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78E1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2217B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2445CFD8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53159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2ED2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李晶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02E54" w14:textId="0ECE24BA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E4BD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822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08A8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黄源祺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F22A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130B0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71440A26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475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4C57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贺子亮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79562" w14:textId="1563A374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AAAD1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7E21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8DE0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尹琦钰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B68D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120CC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31A5A0C4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63E0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7687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杨邵金林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8A39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97802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DD39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C4E0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罗悦菲_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9750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A4569" w14:textId="68896F22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</w:tbl>
    <w:p w14:paraId="71239A5F" w14:textId="4BC2E9F3" w:rsidR="00534DA7" w:rsidRPr="00527852" w:rsidRDefault="005E0174" w:rsidP="00527852">
      <w:pPr>
        <w:keepNext/>
        <w:keepLines/>
        <w:spacing w:before="40" w:after="0" w:line="259" w:lineRule="auto"/>
        <w:ind w:left="567" w:right="567"/>
        <w:outlineLvl w:val="1"/>
        <w:rPr>
          <w:rFonts w:ascii="Microsoft YaHei UI" w:eastAsia="Microsoft YaHei UI" w:hAnsi="Microsoft YaHei UI" w:cs="Times New Roman"/>
          <w:b/>
          <w:color w:val="2B579A"/>
          <w:sz w:val="22"/>
          <w:lang w:val="zh-CN" w:bidi="zh-CN"/>
        </w:rPr>
      </w:pPr>
      <w:r>
        <w:rPr>
          <w:rFonts w:ascii="Microsoft YaHei UI" w:eastAsia="Microsoft YaHei UI" w:hAnsi="Microsoft YaHei UI" w:cs="Times New Roman" w:hint="eastAsia"/>
          <w:b/>
          <w:color w:val="2B579A"/>
          <w:sz w:val="22"/>
          <w:lang w:val="zh-CN" w:bidi="zh-CN"/>
        </w:rPr>
        <w:t>学号及名字对应表</w:t>
      </w:r>
    </w:p>
    <w:tbl>
      <w:tblPr>
        <w:tblW w:w="8090" w:type="dxa"/>
        <w:tblLook w:val="04A0" w:firstRow="1" w:lastRow="0" w:firstColumn="1" w:lastColumn="0" w:noHBand="0" w:noVBand="1"/>
      </w:tblPr>
      <w:tblGrid>
        <w:gridCol w:w="1039"/>
        <w:gridCol w:w="960"/>
        <w:gridCol w:w="1039"/>
        <w:gridCol w:w="960"/>
        <w:gridCol w:w="1039"/>
        <w:gridCol w:w="1054"/>
        <w:gridCol w:w="1039"/>
        <w:gridCol w:w="960"/>
      </w:tblGrid>
      <w:tr w:rsidR="005E0174" w:rsidRPr="005E0174" w14:paraId="2D56462E" w14:textId="77777777" w:rsidTr="005E0174">
        <w:trPr>
          <w:trHeight w:val="255"/>
        </w:trPr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5D13E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宋体" w:eastAsia="宋体" w:hAnsi="宋体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宋体" w:eastAsia="宋体" w:hAnsi="宋体" w:cs="Arial" w:hint="eastAsia"/>
                <w:color w:val="000000"/>
                <w:sz w:val="20"/>
                <w:szCs w:val="20"/>
                <w:lang w:val="en-US"/>
              </w:rPr>
              <w:t>学号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3BE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 w:hint="eastAsia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姓名</w:t>
            </w:r>
          </w:p>
        </w:tc>
        <w:tc>
          <w:tcPr>
            <w:tcW w:w="10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CA514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宋体" w:eastAsia="宋体" w:hAnsi="宋体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宋体" w:eastAsia="宋体" w:hAnsi="宋体" w:cs="Arial" w:hint="eastAsia"/>
                <w:color w:val="000000"/>
                <w:sz w:val="20"/>
                <w:szCs w:val="20"/>
                <w:lang w:val="en-US"/>
              </w:rPr>
              <w:t>学号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A9B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 w:hint="eastAsia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姓名</w:t>
            </w:r>
          </w:p>
        </w:tc>
        <w:tc>
          <w:tcPr>
            <w:tcW w:w="10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D775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宋体" w:eastAsia="宋体" w:hAnsi="宋体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宋体" w:eastAsia="宋体" w:hAnsi="宋体" w:cs="Arial" w:hint="eastAsia"/>
                <w:color w:val="000000"/>
                <w:sz w:val="20"/>
                <w:szCs w:val="20"/>
                <w:lang w:val="en-US"/>
              </w:rPr>
              <w:t>学号</w:t>
            </w:r>
          </w:p>
        </w:tc>
        <w:tc>
          <w:tcPr>
            <w:tcW w:w="1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87A4E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 w:hint="eastAsia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姓名</w:t>
            </w:r>
          </w:p>
        </w:tc>
        <w:tc>
          <w:tcPr>
            <w:tcW w:w="10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8EE9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宋体" w:eastAsia="宋体" w:hAnsi="宋体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宋体" w:eastAsia="宋体" w:hAnsi="宋体" w:cs="Arial" w:hint="eastAsia"/>
                <w:color w:val="000000"/>
                <w:sz w:val="20"/>
                <w:szCs w:val="20"/>
                <w:lang w:val="en-US"/>
              </w:rPr>
              <w:t>学号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69C48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 w:hint="eastAsia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姓名</w:t>
            </w:r>
          </w:p>
        </w:tc>
      </w:tr>
      <w:tr w:rsidR="005E0174" w:rsidRPr="005E0174" w14:paraId="6D7E40E9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F2C40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16F6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谭廷江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BF904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D018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蒋少康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10B5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G140531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CB3E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贺子亮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EF16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FA447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罗依柳</w:t>
            </w:r>
          </w:p>
        </w:tc>
      </w:tr>
      <w:tr w:rsidR="005E0174" w:rsidRPr="005E0174" w14:paraId="3A98B358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D1412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BFE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何顺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9875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AC617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李岩松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E3FE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G140532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D80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杨邵金林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C97FA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EFDBA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舒晴</w:t>
            </w:r>
          </w:p>
        </w:tc>
      </w:tr>
      <w:tr w:rsidR="005E0174" w:rsidRPr="005E0174" w14:paraId="1B6ABC5F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5190E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ED8A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何泽洋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A1261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FBDF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徐梓轶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6DB4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G140533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7485A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龙昭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F6D7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6BCE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陈乐鹏</w:t>
            </w:r>
          </w:p>
        </w:tc>
      </w:tr>
      <w:tr w:rsidR="005E0174" w:rsidRPr="005E0174" w14:paraId="2BD75A19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94E0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3EB6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梁宇智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B1F2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7906A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朱宇轩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BD32E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G140534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146AE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黄扬基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164AF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032B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丁文瑾</w:t>
            </w:r>
          </w:p>
        </w:tc>
      </w:tr>
      <w:tr w:rsidR="005E0174" w:rsidRPr="005E0174" w14:paraId="05D0EB0F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837F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7D21F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郭志文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4F5E8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AAED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谭毅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2DEC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G140535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93C40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宋建新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959C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65B7F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刘亦迅</w:t>
            </w:r>
          </w:p>
        </w:tc>
      </w:tr>
      <w:tr w:rsidR="005E0174" w:rsidRPr="005E0174" w14:paraId="42D6E49E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662B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5A5C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张恬铭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68078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B2AA5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董正浩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FFED8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G140536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07012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姜越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846F2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674A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雷佳欣</w:t>
            </w:r>
          </w:p>
        </w:tc>
      </w:tr>
      <w:tr w:rsidR="005E0174" w:rsidRPr="005E0174" w14:paraId="5D6BBA41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D5E1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F3FE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袁民智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3F09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937F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刘亮宏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14E85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G140537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E26E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熊亚军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80712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4277C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姚晨</w:t>
            </w:r>
          </w:p>
        </w:tc>
      </w:tr>
      <w:tr w:rsidR="005E0174" w:rsidRPr="005E0174" w14:paraId="24BA3657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5335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F87B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王一凡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75685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F05B4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王豪捷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ABEF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G140538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D6EEF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钟梓鸣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5B92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D614A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李璇</w:t>
            </w:r>
          </w:p>
        </w:tc>
      </w:tr>
      <w:tr w:rsidR="005E0174" w:rsidRPr="005E0174" w14:paraId="369F3A8D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37502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C998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李子璐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BAF88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9D12A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周志宇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A3384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G140539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72112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吴劼远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CB2BE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1D89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李钰涵</w:t>
            </w:r>
          </w:p>
        </w:tc>
      </w:tr>
      <w:tr w:rsidR="005E0174" w:rsidRPr="005E0174" w14:paraId="235D81A9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60C51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331C7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谢志浩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97B87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4DAE2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刘雨祺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DFF1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G140540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F2FC1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李彬迪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7CD4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G140558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A6E7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张缤尹</w:t>
            </w:r>
          </w:p>
        </w:tc>
      </w:tr>
      <w:tr w:rsidR="005E0174" w:rsidRPr="005E0174" w14:paraId="299C5FE9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3F87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0301F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孔玮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2D9E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E0EB7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张宇东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76B3A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G140541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98DB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王清荷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EE392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D5180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曹茜媛</w:t>
            </w:r>
          </w:p>
        </w:tc>
      </w:tr>
      <w:tr w:rsidR="005E0174" w:rsidRPr="005E0174" w14:paraId="48F44715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8414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C9C75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阎逸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AE461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86011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李晶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A255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G140542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7918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莫依颖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621B0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72147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余果</w:t>
            </w:r>
          </w:p>
        </w:tc>
      </w:tr>
      <w:tr w:rsidR="005E0174" w:rsidRPr="005E0174" w14:paraId="680EDEB1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7C380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3DB4A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何孟宇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30A544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0CD17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8A55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G140543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C37CC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李思云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57F9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CFF6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夏雨聪</w:t>
            </w:r>
          </w:p>
        </w:tc>
      </w:tr>
      <w:tr w:rsidR="005E0174" w:rsidRPr="005E0174" w14:paraId="099D4EDB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2290F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DE87C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欧阳铭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CB431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978CB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BD80A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G140544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BDEBC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张玮彤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CA9BE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8908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黄源祺</w:t>
            </w:r>
          </w:p>
        </w:tc>
      </w:tr>
      <w:tr w:rsidR="005E0174" w:rsidRPr="005E0174" w14:paraId="024AB25B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6E9CB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40077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佘科宇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2A879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62297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9E5C8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G140545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0E4E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毛燕菲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B2594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4B32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尹琦钰</w:t>
            </w:r>
          </w:p>
        </w:tc>
      </w:tr>
      <w:tr w:rsidR="005E0174" w:rsidRPr="005E0174" w14:paraId="1DA22583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903D6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4D3C1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陈俊廷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C679F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02B84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26CEE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G140546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9913E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李敏静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5ECDC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C9F24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罗悦菲</w:t>
            </w: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_</w:t>
            </w:r>
          </w:p>
        </w:tc>
      </w:tr>
      <w:tr w:rsidR="005E0174" w:rsidRPr="005E0174" w14:paraId="5F705E04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5C8C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3C731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张焕毅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D8170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B68FA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6F6A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G140547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0D7C7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白芳雯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2E435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982EC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</w:tr>
      <w:tr w:rsidR="005E0174" w:rsidRPr="005E0174" w14:paraId="110F885D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3A7D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A4AD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黄智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5868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7997A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7B763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G140548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3112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  <w:r w:rsidRPr="005E0174"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  <w:t>许薇梓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6DEBD" w14:textId="77777777" w:rsidR="005E0174" w:rsidRPr="005E0174" w:rsidRDefault="005E0174" w:rsidP="005E0174">
            <w:pPr>
              <w:spacing w:after="0" w:line="240" w:lineRule="auto"/>
              <w:jc w:val="center"/>
              <w:rPr>
                <w:rFonts w:ascii="Arial" w:eastAsia="宋体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BD38C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</w:tr>
      <w:tr w:rsidR="005E0174" w:rsidRPr="005E0174" w14:paraId="522AFF6C" w14:textId="77777777" w:rsidTr="005E0174">
        <w:trPr>
          <w:trHeight w:val="255"/>
        </w:trPr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F1DD8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8BAF0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8705D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B7E32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518E8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966D5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AB819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54BD4" w14:textId="77777777" w:rsidR="005E0174" w:rsidRPr="005E0174" w:rsidRDefault="005E0174" w:rsidP="005E017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</w:tr>
    </w:tbl>
    <w:p w14:paraId="1B38F0AC" w14:textId="42F2EEC0" w:rsidR="00895B21" w:rsidRPr="00595144" w:rsidRDefault="00595144" w:rsidP="00595144">
      <w:pPr>
        <w:keepNext/>
        <w:keepLines/>
        <w:spacing w:before="40" w:after="0" w:line="259" w:lineRule="auto"/>
        <w:ind w:right="567"/>
        <w:outlineLvl w:val="1"/>
        <w:rPr>
          <w:rFonts w:ascii="Microsoft YaHei UI" w:eastAsia="Microsoft YaHei UI" w:hAnsi="Microsoft YaHei UI" w:cs="Times New Roman" w:hint="eastAsia"/>
          <w:b/>
          <w:color w:val="2B579A"/>
          <w:sz w:val="22"/>
          <w:lang w:val="zh-CN" w:bidi="zh-CN"/>
        </w:rPr>
      </w:pPr>
      <w:r>
        <w:rPr>
          <w:rFonts w:ascii="Microsoft YaHei UI" w:eastAsia="Microsoft YaHei UI" w:hAnsi="Microsoft YaHei UI" w:cs="Times New Roman" w:hint="eastAsia"/>
          <w:b/>
          <w:color w:val="2B579A"/>
          <w:sz w:val="22"/>
          <w:lang w:val="zh-CN" w:bidi="zh-CN"/>
        </w:rPr>
        <w:t>作业</w:t>
      </w:r>
    </w:p>
    <w:p w14:paraId="0417A39E" w14:textId="74005429" w:rsidR="00595144" w:rsidRDefault="00595144">
      <w:r>
        <w:rPr>
          <w:noProof/>
          <w:lang w:val="en-US"/>
        </w:rPr>
        <w:drawing>
          <wp:inline distT="0" distB="0" distL="0" distR="0" wp14:anchorId="19EC9388" wp14:editId="6D7880D2">
            <wp:extent cx="4143519" cy="1952229"/>
            <wp:effectExtent l="0" t="0" r="0" b="0"/>
            <wp:docPr id="1" name="图片 1" descr="C:\Users\shaokang\AppData\Local\Microsoft\Windows\INetCache\Content.Word\WIN_20150912_04_32_5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haokang\AppData\Local\Microsoft\Windows\INetCache\Content.Word\WIN_20150912_04_32_54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5" t="7219" r="9326" b="26854"/>
                    <a:stretch/>
                  </pic:blipFill>
                  <pic:spPr bwMode="auto">
                    <a:xfrm>
                      <a:off x="0" y="0"/>
                      <a:ext cx="4145933" cy="195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E7C10" w14:textId="310A6428" w:rsidR="007D6BE6" w:rsidRPr="007D6BE6" w:rsidRDefault="007D6BE6" w:rsidP="007D6BE6">
      <w:pPr>
        <w:keepNext/>
        <w:keepLines/>
        <w:spacing w:before="40" w:after="0" w:line="259" w:lineRule="auto"/>
        <w:ind w:right="567"/>
        <w:outlineLvl w:val="1"/>
        <w:rPr>
          <w:rFonts w:ascii="Microsoft YaHei UI" w:eastAsia="Microsoft YaHei UI" w:hAnsi="Microsoft YaHei UI" w:cs="Times New Roman" w:hint="eastAsia"/>
          <w:b/>
          <w:color w:val="2B579A"/>
          <w:sz w:val="22"/>
          <w:lang w:val="zh-CN" w:bidi="zh-CN"/>
        </w:rPr>
      </w:pPr>
      <w:r>
        <w:rPr>
          <w:rFonts w:ascii="Microsoft YaHei UI" w:eastAsia="Microsoft YaHei UI" w:hAnsi="Microsoft YaHei UI" w:cs="Times New Roman" w:hint="eastAsia"/>
          <w:b/>
          <w:color w:val="2B579A"/>
          <w:sz w:val="22"/>
          <w:lang w:val="zh-CN" w:bidi="zh-CN"/>
        </w:rPr>
        <w:t>来自佘总的提示</w:t>
      </w:r>
    </w:p>
    <w:p w14:paraId="69B0019C" w14:textId="77777777" w:rsidR="007D6BE6" w:rsidRDefault="007D6BE6" w:rsidP="007D6BE6">
      <w:pPr>
        <w:shd w:val="clear" w:color="auto" w:fill="FFFFFF"/>
        <w:snapToGrid w:val="0"/>
        <w:spacing w:before="100" w:beforeAutospacing="1" w:after="100" w:afterAutospacing="1"/>
        <w:ind w:left="105"/>
        <w:rPr>
          <w:rFonts w:cs="宋体"/>
          <w:sz w:val="28"/>
          <w:szCs w:val="24"/>
          <w:lang w:val="en-US"/>
        </w:rPr>
      </w:pPr>
      <w:r>
        <w:rPr>
          <w:rFonts w:cs="宋体"/>
          <w:sz w:val="28"/>
          <w:szCs w:val="24"/>
        </w:rPr>
        <w:t>5</w:t>
      </w:r>
      <w:r>
        <w:rPr>
          <w:rFonts w:cs="宋体" w:hint="eastAsia"/>
          <w:sz w:val="28"/>
          <w:szCs w:val="24"/>
        </w:rPr>
        <w:t>班任课老师电话</w:t>
      </w:r>
    </w:p>
    <w:p w14:paraId="203ABD47" w14:textId="77777777" w:rsidR="007D6BE6" w:rsidRDefault="007D6BE6" w:rsidP="007D6BE6">
      <w:pPr>
        <w:shd w:val="clear" w:color="auto" w:fill="FFFFFF"/>
        <w:snapToGrid w:val="0"/>
        <w:spacing w:before="100" w:beforeAutospacing="1" w:after="100" w:afterAutospacing="1"/>
        <w:ind w:left="105"/>
        <w:rPr>
          <w:rFonts w:hAnsi="宋体" w:cs="宋体"/>
          <w:sz w:val="52"/>
          <w:szCs w:val="24"/>
        </w:rPr>
      </w:pPr>
      <w:r>
        <w:rPr>
          <w:rFonts w:hAnsi="宋体" w:cs="宋体" w:hint="eastAsia"/>
          <w:sz w:val="28"/>
          <w:szCs w:val="24"/>
        </w:rPr>
        <w:t>数学刘玲珑老师</w:t>
      </w:r>
      <w:r>
        <w:rPr>
          <w:rFonts w:hAnsi="宋体" w:cs="宋体"/>
          <w:sz w:val="28"/>
          <w:szCs w:val="24"/>
        </w:rPr>
        <w:t xml:space="preserve">13549648587    </w:t>
      </w:r>
      <w:r>
        <w:rPr>
          <w:rFonts w:hAnsi="宋体" w:cs="宋体" w:hint="eastAsia"/>
          <w:sz w:val="28"/>
          <w:szCs w:val="24"/>
        </w:rPr>
        <w:t>英语万</w:t>
      </w:r>
      <w:r>
        <w:rPr>
          <w:rFonts w:hAnsi="宋体" w:cs="宋体"/>
          <w:sz w:val="28"/>
          <w:szCs w:val="24"/>
        </w:rPr>
        <w:t xml:space="preserve"> </w:t>
      </w:r>
      <w:r>
        <w:rPr>
          <w:rFonts w:hAnsi="宋体" w:cs="宋体" w:hint="eastAsia"/>
          <w:sz w:val="28"/>
          <w:szCs w:val="24"/>
        </w:rPr>
        <w:t>璐老师</w:t>
      </w:r>
      <w:r>
        <w:rPr>
          <w:rFonts w:hAnsi="宋体" w:cs="宋体"/>
          <w:sz w:val="28"/>
          <w:szCs w:val="24"/>
        </w:rPr>
        <w:t>18674807420</w:t>
      </w:r>
    </w:p>
    <w:p w14:paraId="087C0D16" w14:textId="77777777" w:rsidR="007D6BE6" w:rsidRDefault="007D6BE6" w:rsidP="007D6BE6">
      <w:pPr>
        <w:shd w:val="clear" w:color="auto" w:fill="FFFFFF"/>
        <w:snapToGrid w:val="0"/>
        <w:spacing w:before="100" w:beforeAutospacing="1" w:after="100" w:afterAutospacing="1"/>
        <w:ind w:left="105"/>
        <w:rPr>
          <w:rFonts w:hAnsi="宋体" w:cs="宋体"/>
          <w:sz w:val="28"/>
          <w:szCs w:val="24"/>
        </w:rPr>
      </w:pPr>
      <w:r>
        <w:rPr>
          <w:rFonts w:hAnsi="宋体" w:cs="宋体" w:hint="eastAsia"/>
          <w:sz w:val="28"/>
          <w:szCs w:val="24"/>
        </w:rPr>
        <w:t>物理李晓亮老师</w:t>
      </w:r>
      <w:r>
        <w:rPr>
          <w:rFonts w:hAnsi="宋体" w:cs="宋体"/>
          <w:sz w:val="28"/>
          <w:szCs w:val="24"/>
        </w:rPr>
        <w:t xml:space="preserve">13874826725    </w:t>
      </w:r>
      <w:r>
        <w:rPr>
          <w:rFonts w:hAnsi="宋体" w:cs="宋体" w:hint="eastAsia"/>
          <w:sz w:val="28"/>
          <w:szCs w:val="24"/>
        </w:rPr>
        <w:t>化学张矫睦老师</w:t>
      </w:r>
      <w:r>
        <w:rPr>
          <w:rFonts w:hAnsi="宋体" w:cs="宋体"/>
          <w:sz w:val="28"/>
          <w:szCs w:val="24"/>
        </w:rPr>
        <w:t>18273161967</w:t>
      </w:r>
    </w:p>
    <w:p w14:paraId="1A0EB2A0" w14:textId="77777777" w:rsidR="007D6BE6" w:rsidRDefault="007D6BE6" w:rsidP="007D6BE6">
      <w:pPr>
        <w:shd w:val="clear" w:color="auto" w:fill="FFFFFF"/>
        <w:snapToGrid w:val="0"/>
        <w:spacing w:before="100" w:beforeAutospacing="1" w:after="100" w:afterAutospacing="1"/>
        <w:ind w:left="105"/>
        <w:rPr>
          <w:rFonts w:hAnsi="Calibri" w:cs="宋体"/>
          <w:sz w:val="28"/>
          <w:szCs w:val="24"/>
        </w:rPr>
      </w:pPr>
      <w:r>
        <w:rPr>
          <w:rFonts w:hAnsi="宋体" w:cs="宋体" w:hint="eastAsia"/>
          <w:sz w:val="28"/>
          <w:szCs w:val="24"/>
        </w:rPr>
        <w:t>生物张品德老师</w:t>
      </w:r>
      <w:r>
        <w:rPr>
          <w:rFonts w:hAnsi="宋体" w:cs="宋体"/>
          <w:sz w:val="28"/>
          <w:szCs w:val="24"/>
        </w:rPr>
        <w:t xml:space="preserve">13755004105    </w:t>
      </w:r>
      <w:r>
        <w:rPr>
          <w:rFonts w:hAnsi="宋体" w:cs="宋体" w:hint="eastAsia"/>
          <w:sz w:val="28"/>
          <w:szCs w:val="24"/>
        </w:rPr>
        <w:t>语文佘志斌老师</w:t>
      </w:r>
      <w:r>
        <w:rPr>
          <w:rFonts w:hAnsi="宋体" w:cs="宋体"/>
          <w:sz w:val="28"/>
          <w:szCs w:val="24"/>
        </w:rPr>
        <w:t>13548595205</w:t>
      </w:r>
    </w:p>
    <w:p w14:paraId="40E76F5A" w14:textId="77777777" w:rsidR="007D6BE6" w:rsidRDefault="007D6BE6" w:rsidP="007D6BE6">
      <w:pPr>
        <w:shd w:val="clear" w:color="auto" w:fill="FFFFFF"/>
        <w:snapToGrid w:val="0"/>
        <w:spacing w:before="100" w:beforeAutospacing="1" w:after="100" w:afterAutospacing="1"/>
        <w:ind w:left="105"/>
        <w:rPr>
          <w:rFonts w:hAnsi="宋体" w:cs="宋体"/>
          <w:sz w:val="28"/>
          <w:szCs w:val="24"/>
        </w:rPr>
      </w:pPr>
      <w:r>
        <w:rPr>
          <w:rFonts w:hAnsi="宋体" w:cs="宋体" w:hint="eastAsia"/>
          <w:sz w:val="28"/>
          <w:szCs w:val="24"/>
        </w:rPr>
        <w:t>几件事情希望能得到亲爱家长们的支持：</w:t>
      </w:r>
    </w:p>
    <w:p w14:paraId="09A7B7A0" w14:textId="77777777" w:rsidR="007D6BE6" w:rsidRDefault="007D6BE6" w:rsidP="007D6BE6">
      <w:pPr>
        <w:shd w:val="clear" w:color="auto" w:fill="FFFFFF"/>
        <w:snapToGrid w:val="0"/>
        <w:spacing w:before="100" w:beforeAutospacing="1" w:after="100" w:afterAutospacing="1"/>
        <w:ind w:left="465" w:hanging="360"/>
        <w:rPr>
          <w:rFonts w:hAnsi="宋体" w:cs="宋体"/>
          <w:sz w:val="28"/>
          <w:szCs w:val="24"/>
        </w:rPr>
      </w:pPr>
      <w:r>
        <w:rPr>
          <w:rFonts w:cs="宋体"/>
          <w:sz w:val="28"/>
          <w:szCs w:val="24"/>
        </w:rPr>
        <w:t>1</w:t>
      </w:r>
      <w:r>
        <w:rPr>
          <w:rFonts w:cs="宋体" w:hint="eastAsia"/>
          <w:sz w:val="28"/>
          <w:szCs w:val="24"/>
        </w:rPr>
        <w:t>、</w:t>
      </w:r>
      <w:r>
        <w:rPr>
          <w:rFonts w:hAnsi="宋体" w:cs="宋体" w:hint="eastAsia"/>
          <w:sz w:val="28"/>
          <w:szCs w:val="24"/>
        </w:rPr>
        <w:t>服饰头发</w:t>
      </w:r>
      <w:r>
        <w:rPr>
          <w:rFonts w:hAnsi="宋体" w:cs="宋体"/>
          <w:sz w:val="28"/>
          <w:szCs w:val="24"/>
        </w:rPr>
        <w:t xml:space="preserve">  </w:t>
      </w:r>
      <w:r>
        <w:rPr>
          <w:rFonts w:hAnsi="宋体" w:cs="宋体" w:hint="eastAsia"/>
          <w:sz w:val="28"/>
          <w:szCs w:val="24"/>
        </w:rPr>
        <w:t>根据学校规定，在校必须穿校服，如果遗失，需要小孩到生活楼购买，头发必须符合规定，请家长检查督促。</w:t>
      </w:r>
    </w:p>
    <w:p w14:paraId="023C2622" w14:textId="77777777" w:rsidR="007D6BE6" w:rsidRDefault="007D6BE6" w:rsidP="007D6BE6">
      <w:pPr>
        <w:shd w:val="clear" w:color="auto" w:fill="FFFFFF"/>
        <w:snapToGrid w:val="0"/>
        <w:spacing w:before="100" w:beforeAutospacing="1" w:after="100" w:afterAutospacing="1"/>
        <w:ind w:left="465" w:hanging="360"/>
        <w:rPr>
          <w:rFonts w:hAnsi="宋体" w:cs="宋体"/>
          <w:sz w:val="28"/>
          <w:szCs w:val="24"/>
        </w:rPr>
      </w:pPr>
      <w:r>
        <w:rPr>
          <w:rFonts w:cs="宋体"/>
          <w:sz w:val="28"/>
          <w:szCs w:val="24"/>
        </w:rPr>
        <w:t>2</w:t>
      </w:r>
      <w:r>
        <w:rPr>
          <w:rFonts w:cs="宋体" w:hint="eastAsia"/>
          <w:sz w:val="28"/>
          <w:szCs w:val="24"/>
        </w:rPr>
        <w:t>、</w:t>
      </w:r>
      <w:r>
        <w:rPr>
          <w:rFonts w:hAnsi="宋体" w:cs="宋体" w:hint="eastAsia"/>
          <w:sz w:val="28"/>
          <w:szCs w:val="24"/>
        </w:rPr>
        <w:t>电子产品</w:t>
      </w:r>
      <w:r>
        <w:rPr>
          <w:rFonts w:hAnsi="宋体" w:cs="宋体"/>
          <w:sz w:val="28"/>
          <w:szCs w:val="24"/>
        </w:rPr>
        <w:t xml:space="preserve">   </w:t>
      </w:r>
      <w:r>
        <w:rPr>
          <w:rFonts w:hAnsi="宋体" w:cs="宋体" w:hint="eastAsia"/>
          <w:sz w:val="28"/>
          <w:szCs w:val="24"/>
        </w:rPr>
        <w:t>每周到校后手机都会上交统一保管，每周上交手机的名单都会在家校平台上公布，若有出入，请跟我联系，一定一定，拜托！</w:t>
      </w:r>
    </w:p>
    <w:p w14:paraId="588F91E2" w14:textId="77777777" w:rsidR="007D6BE6" w:rsidRDefault="007D6BE6" w:rsidP="007D6BE6">
      <w:pPr>
        <w:shd w:val="clear" w:color="auto" w:fill="FFFFFF"/>
        <w:snapToGrid w:val="0"/>
        <w:spacing w:before="100" w:beforeAutospacing="1" w:after="100" w:afterAutospacing="1"/>
        <w:ind w:left="465" w:hanging="360"/>
        <w:rPr>
          <w:rFonts w:hAnsi="Calibri" w:cs="宋体"/>
          <w:sz w:val="28"/>
          <w:szCs w:val="24"/>
        </w:rPr>
      </w:pPr>
      <w:r>
        <w:rPr>
          <w:rFonts w:cs="宋体"/>
          <w:sz w:val="28"/>
          <w:szCs w:val="24"/>
        </w:rPr>
        <w:t>3</w:t>
      </w:r>
      <w:r>
        <w:rPr>
          <w:rFonts w:cs="宋体" w:hint="eastAsia"/>
          <w:sz w:val="28"/>
          <w:szCs w:val="24"/>
        </w:rPr>
        <w:t>、</w:t>
      </w:r>
      <w:r>
        <w:rPr>
          <w:rFonts w:hAnsi="宋体" w:cs="宋体" w:hint="eastAsia"/>
          <w:sz w:val="28"/>
          <w:szCs w:val="24"/>
        </w:rPr>
        <w:t>周末作业</w:t>
      </w:r>
      <w:r>
        <w:rPr>
          <w:rFonts w:hAnsi="宋体" w:cs="宋体"/>
          <w:sz w:val="28"/>
          <w:szCs w:val="24"/>
        </w:rPr>
        <w:t xml:space="preserve">   </w:t>
      </w:r>
      <w:r>
        <w:rPr>
          <w:rFonts w:hAnsi="宋体" w:cs="宋体" w:hint="eastAsia"/>
          <w:sz w:val="28"/>
          <w:szCs w:val="24"/>
        </w:rPr>
        <w:t>作业到校后就要上交，晚自习时间安排孩子们复习巩固旧知，并提前预习本周将要学习的课程，这样更有利提高学生成绩，麻烦你们抽点时间督促检查，辛苦！</w:t>
      </w:r>
    </w:p>
    <w:p w14:paraId="16DC7967" w14:textId="77777777" w:rsidR="007D6BE6" w:rsidRDefault="007D6BE6" w:rsidP="007D6BE6">
      <w:pPr>
        <w:rPr>
          <w:rFonts w:cs="Times New Roman"/>
          <w:kern w:val="2"/>
          <w:sz w:val="16"/>
          <w:szCs w:val="22"/>
        </w:rPr>
      </w:pPr>
    </w:p>
    <w:p w14:paraId="18164650" w14:textId="77777777" w:rsidR="00595144" w:rsidRPr="007D6BE6" w:rsidRDefault="00595144">
      <w:pPr>
        <w:rPr>
          <w:rFonts w:hint="eastAsia"/>
        </w:rPr>
      </w:pPr>
    </w:p>
    <w:sectPr w:rsidR="00595144" w:rsidRPr="007D6BE6" w:rsidSect="00FF0210">
      <w:footerReference w:type="default" r:id="rId48"/>
      <w:pgSz w:w="11907" w:h="16839"/>
      <w:pgMar w:top="1440" w:right="1800" w:bottom="1440" w:left="1800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CB1197" w14:textId="77777777" w:rsidR="00D84AFF" w:rsidRDefault="00D84AFF">
      <w:pPr>
        <w:spacing w:after="0" w:line="240" w:lineRule="auto"/>
      </w:pPr>
      <w:r>
        <w:separator/>
      </w:r>
    </w:p>
  </w:endnote>
  <w:endnote w:type="continuationSeparator" w:id="0">
    <w:p w14:paraId="5C3DB127" w14:textId="77777777" w:rsidR="00D84AFF" w:rsidRDefault="00D84A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BA9545" w14:textId="0EDCE663" w:rsidR="005E0174" w:rsidRDefault="005E0174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A3E9B2" w14:textId="77777777" w:rsidR="00D84AFF" w:rsidRDefault="00D84AFF">
      <w:pPr>
        <w:spacing w:after="0" w:line="240" w:lineRule="auto"/>
      </w:pPr>
      <w:r>
        <w:separator/>
      </w:r>
    </w:p>
  </w:footnote>
  <w:footnote w:type="continuationSeparator" w:id="0">
    <w:p w14:paraId="36726A74" w14:textId="77777777" w:rsidR="00D84AFF" w:rsidRDefault="00D84A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F2667AC"/>
    <w:multiLevelType w:val="hybridMultilevel"/>
    <w:tmpl w:val="3C2A8458"/>
    <w:lvl w:ilvl="0" w:tplc="B05C5D72">
      <w:start w:val="1"/>
      <w:numFmt w:val="decimal"/>
      <w:lvlText w:val="%1."/>
      <w:lvlJc w:val="left"/>
      <w:pPr>
        <w:ind w:left="1044" w:hanging="324"/>
      </w:pPr>
      <w:rPr>
        <w:rFonts w:hint="default"/>
        <w:b/>
        <w:color w:val="2B579A"/>
        <w:sz w:val="28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54" w:hanging="360"/>
      </w:pPr>
    </w:lvl>
    <w:lvl w:ilvl="2" w:tplc="0409001B" w:tentative="1">
      <w:start w:val="1"/>
      <w:numFmt w:val="lowerRoman"/>
      <w:lvlText w:val="%3."/>
      <w:lvlJc w:val="right"/>
      <w:pPr>
        <w:ind w:left="2574" w:hanging="180"/>
      </w:pPr>
    </w:lvl>
    <w:lvl w:ilvl="3" w:tplc="0409000F" w:tentative="1">
      <w:start w:val="1"/>
      <w:numFmt w:val="decimal"/>
      <w:lvlText w:val="%4."/>
      <w:lvlJc w:val="left"/>
      <w:pPr>
        <w:ind w:left="3294" w:hanging="360"/>
      </w:pPr>
    </w:lvl>
    <w:lvl w:ilvl="4" w:tplc="04090019" w:tentative="1">
      <w:start w:val="1"/>
      <w:numFmt w:val="lowerLetter"/>
      <w:lvlText w:val="%5."/>
      <w:lvlJc w:val="left"/>
      <w:pPr>
        <w:ind w:left="4014" w:hanging="360"/>
      </w:pPr>
    </w:lvl>
    <w:lvl w:ilvl="5" w:tplc="0409001B" w:tentative="1">
      <w:start w:val="1"/>
      <w:numFmt w:val="lowerRoman"/>
      <w:lvlText w:val="%6."/>
      <w:lvlJc w:val="right"/>
      <w:pPr>
        <w:ind w:left="4734" w:hanging="180"/>
      </w:pPr>
    </w:lvl>
    <w:lvl w:ilvl="6" w:tplc="0409000F" w:tentative="1">
      <w:start w:val="1"/>
      <w:numFmt w:val="decimal"/>
      <w:lvlText w:val="%7."/>
      <w:lvlJc w:val="left"/>
      <w:pPr>
        <w:ind w:left="5454" w:hanging="360"/>
      </w:pPr>
    </w:lvl>
    <w:lvl w:ilvl="7" w:tplc="04090019" w:tentative="1">
      <w:start w:val="1"/>
      <w:numFmt w:val="lowerLetter"/>
      <w:lvlText w:val="%8."/>
      <w:lvlJc w:val="left"/>
      <w:pPr>
        <w:ind w:left="6174" w:hanging="360"/>
      </w:pPr>
    </w:lvl>
    <w:lvl w:ilvl="8" w:tplc="0409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1" w15:restartNumberingAfterBreak="0">
    <w:nsid w:val="10246E0C"/>
    <w:multiLevelType w:val="hybridMultilevel"/>
    <w:tmpl w:val="2AC299A8"/>
    <w:lvl w:ilvl="0" w:tplc="D7A2DE70">
      <w:start w:val="1"/>
      <w:numFmt w:val="decimal"/>
      <w:lvlText w:val="%1."/>
      <w:lvlJc w:val="left"/>
      <w:pPr>
        <w:ind w:left="1044" w:hanging="324"/>
      </w:pPr>
      <w:rPr>
        <w:rFonts w:hint="default"/>
        <w:b/>
        <w:color w:val="2B579A"/>
        <w:sz w:val="28"/>
        <w:szCs w:val="32"/>
      </w:rPr>
    </w:lvl>
    <w:lvl w:ilvl="1" w:tplc="04090019">
      <w:start w:val="1"/>
      <w:numFmt w:val="lowerLetter"/>
      <w:lvlText w:val="%2."/>
      <w:lvlJc w:val="left"/>
      <w:pPr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12" w15:restartNumberingAfterBreak="0">
    <w:nsid w:val="18762EB2"/>
    <w:multiLevelType w:val="hybridMultilevel"/>
    <w:tmpl w:val="03760AD2"/>
    <w:lvl w:ilvl="0" w:tplc="D344886C">
      <w:start w:val="1"/>
      <w:numFmt w:val="decimal"/>
      <w:lvlText w:val="%1."/>
      <w:lvlJc w:val="left"/>
      <w:pPr>
        <w:ind w:left="1051" w:hanging="331"/>
      </w:pPr>
      <w:rPr>
        <w:rFonts w:hint="default"/>
        <w:b/>
        <w:color w:val="2B579A"/>
        <w:sz w:val="28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13" w15:restartNumberingAfterBreak="0">
    <w:nsid w:val="23855506"/>
    <w:multiLevelType w:val="hybridMultilevel"/>
    <w:tmpl w:val="2ED8769A"/>
    <w:lvl w:ilvl="0" w:tplc="76B68AD4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  <w:color w:val="2B579A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4" w15:restartNumberingAfterBreak="0">
    <w:nsid w:val="257A6ECB"/>
    <w:multiLevelType w:val="hybridMultilevel"/>
    <w:tmpl w:val="0D7EF61A"/>
    <w:lvl w:ilvl="0" w:tplc="DFCE83C8">
      <w:start w:val="1"/>
      <w:numFmt w:val="decimal"/>
      <w:lvlText w:val="%1."/>
      <w:lvlJc w:val="left"/>
      <w:pPr>
        <w:ind w:left="1044" w:hanging="324"/>
      </w:pPr>
      <w:rPr>
        <w:rFonts w:hint="default"/>
        <w:b/>
        <w:color w:val="2B579A"/>
        <w:sz w:val="28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15" w15:restartNumberingAfterBreak="0">
    <w:nsid w:val="26E131D7"/>
    <w:multiLevelType w:val="hybridMultilevel"/>
    <w:tmpl w:val="1DC8D0A4"/>
    <w:lvl w:ilvl="0" w:tplc="1F00CABC">
      <w:start w:val="1"/>
      <w:numFmt w:val="decimal"/>
      <w:lvlText w:val="%1."/>
      <w:lvlJc w:val="left"/>
      <w:pPr>
        <w:ind w:left="1051" w:hanging="331"/>
      </w:pPr>
      <w:rPr>
        <w:rFonts w:hint="default"/>
        <w:b/>
        <w:color w:val="00B0F0"/>
        <w:sz w:val="28"/>
        <w:szCs w:val="32"/>
      </w:rPr>
    </w:lvl>
    <w:lvl w:ilvl="1" w:tplc="04090019">
      <w:start w:val="1"/>
      <w:numFmt w:val="lowerLetter"/>
      <w:lvlText w:val="%2."/>
      <w:lvlJc w:val="left"/>
      <w:pPr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16" w15:restartNumberingAfterBreak="0">
    <w:nsid w:val="285E6752"/>
    <w:multiLevelType w:val="hybridMultilevel"/>
    <w:tmpl w:val="98D6DCBA"/>
    <w:lvl w:ilvl="0" w:tplc="1F00CABC">
      <w:start w:val="1"/>
      <w:numFmt w:val="decimal"/>
      <w:lvlText w:val="%1."/>
      <w:lvlJc w:val="left"/>
      <w:pPr>
        <w:ind w:left="1051" w:hanging="331"/>
      </w:pPr>
      <w:rPr>
        <w:rFonts w:hint="default"/>
        <w:b/>
        <w:color w:val="00B0F0"/>
        <w:sz w:val="28"/>
        <w:szCs w:val="32"/>
      </w:rPr>
    </w:lvl>
    <w:lvl w:ilvl="1" w:tplc="04090019">
      <w:start w:val="1"/>
      <w:numFmt w:val="lowerLetter"/>
      <w:lvlText w:val="%2."/>
      <w:lvlJc w:val="left"/>
      <w:pPr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17" w15:restartNumberingAfterBreak="0">
    <w:nsid w:val="51155900"/>
    <w:multiLevelType w:val="hybridMultilevel"/>
    <w:tmpl w:val="B5BEC192"/>
    <w:lvl w:ilvl="0" w:tplc="06CE8ADC">
      <w:start w:val="4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AB10FFF"/>
    <w:multiLevelType w:val="hybridMultilevel"/>
    <w:tmpl w:val="C2BAEF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6010392"/>
    <w:multiLevelType w:val="hybridMultilevel"/>
    <w:tmpl w:val="7526BB10"/>
    <w:lvl w:ilvl="0" w:tplc="6CB611E2">
      <w:start w:val="1"/>
      <w:numFmt w:val="decimal"/>
      <w:lvlText w:val="part%1"/>
      <w:lvlJc w:val="left"/>
      <w:pPr>
        <w:ind w:left="420" w:hanging="420"/>
      </w:pPr>
      <w:rPr>
        <w:rFonts w:asciiTheme="majorHAnsi" w:hAnsiTheme="majorHAnsi" w:hint="default"/>
        <w:caps w:val="0"/>
        <w:strike w:val="0"/>
        <w:dstrike w:val="0"/>
        <w:vanish w:val="0"/>
        <w:sz w:val="84"/>
        <w:vertAlign w:val="baseli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14"/>
  </w:num>
  <w:num w:numId="13">
    <w:abstractNumId w:val="10"/>
  </w:num>
  <w:num w:numId="14">
    <w:abstractNumId w:val="12"/>
  </w:num>
  <w:num w:numId="15">
    <w:abstractNumId w:val="15"/>
  </w:num>
  <w:num w:numId="16">
    <w:abstractNumId w:val="11"/>
  </w:num>
  <w:num w:numId="17">
    <w:abstractNumId w:val="19"/>
  </w:num>
  <w:num w:numId="18">
    <w:abstractNumId w:val="17"/>
  </w:num>
  <w:num w:numId="19">
    <w:abstractNumId w:val="18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bordersDoNotSurroundHeader/>
  <w:bordersDoNotSurroundFooter/>
  <w:attachedTemplate r:id="rId1"/>
  <w:defaultTabStop w:val="720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D55"/>
    <w:rsid w:val="000558ED"/>
    <w:rsid w:val="000F49FD"/>
    <w:rsid w:val="00133B08"/>
    <w:rsid w:val="001344D7"/>
    <w:rsid w:val="00172153"/>
    <w:rsid w:val="001A5EB7"/>
    <w:rsid w:val="001B57FB"/>
    <w:rsid w:val="0020423B"/>
    <w:rsid w:val="00241927"/>
    <w:rsid w:val="002660C3"/>
    <w:rsid w:val="002E2D55"/>
    <w:rsid w:val="004058CD"/>
    <w:rsid w:val="004B1DFB"/>
    <w:rsid w:val="004F14C4"/>
    <w:rsid w:val="00527852"/>
    <w:rsid w:val="00534DA7"/>
    <w:rsid w:val="00595144"/>
    <w:rsid w:val="005D24FB"/>
    <w:rsid w:val="005E0174"/>
    <w:rsid w:val="00755B8A"/>
    <w:rsid w:val="007D6BE6"/>
    <w:rsid w:val="00895B21"/>
    <w:rsid w:val="00A26116"/>
    <w:rsid w:val="00A269A0"/>
    <w:rsid w:val="00A440EC"/>
    <w:rsid w:val="00B150D7"/>
    <w:rsid w:val="00B62666"/>
    <w:rsid w:val="00CE01AB"/>
    <w:rsid w:val="00D0715C"/>
    <w:rsid w:val="00D16601"/>
    <w:rsid w:val="00D55A69"/>
    <w:rsid w:val="00D84AFF"/>
    <w:rsid w:val="00E562CE"/>
    <w:rsid w:val="00E831AF"/>
    <w:rsid w:val="00F132A4"/>
    <w:rsid w:val="00F226ED"/>
    <w:rsid w:val="00F5294B"/>
    <w:rsid w:val="00F94CC0"/>
    <w:rsid w:val="00FB7E69"/>
    <w:rsid w:val="00FF0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7632D390"/>
  <w15:chartTrackingRefBased/>
  <w15:docId w15:val="{B47A1795-2793-4ED0-9E79-CFC788AB3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44546A" w:themeColor="text2"/>
        <w:sz w:val="26"/>
        <w:szCs w:val="26"/>
        <w:lang w:val="en-US" w:eastAsia="ja-JP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55A69"/>
    <w:rPr>
      <w:lang w:val="en-GB" w:eastAsia="zh-CN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pBdr>
        <w:bottom w:val="single" w:sz="24" w:space="6" w:color="44546A" w:themeColor="text2"/>
      </w:pBdr>
      <w:spacing w:after="180" w:line="240" w:lineRule="auto"/>
      <w:outlineLvl w:val="0"/>
    </w:pPr>
    <w:rPr>
      <w:rFonts w:asciiTheme="majorHAnsi" w:eastAsiaTheme="majorEastAsia" w:hAnsiTheme="majorHAnsi" w:cstheme="majorBidi"/>
      <w:b/>
      <w:caps/>
      <w:sz w:val="50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after="120" w:line="240" w:lineRule="auto"/>
      <w:outlineLvl w:val="1"/>
    </w:pPr>
    <w:rPr>
      <w:rFonts w:asciiTheme="majorHAnsi" w:eastAsiaTheme="majorEastAsia" w:hAnsiTheme="majorHAnsi" w:cstheme="majorBidi"/>
      <w:b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i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i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outlineLvl w:val="5"/>
    </w:pPr>
    <w:rPr>
      <w:rFonts w:asciiTheme="majorHAnsi" w:eastAsiaTheme="majorEastAsia" w:hAnsiTheme="majorHAnsi" w:cstheme="majorBidi"/>
      <w:b/>
      <w:sz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outlineLvl w:val="6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outlineLvl w:val="7"/>
    </w:pPr>
    <w:rPr>
      <w:rFonts w:asciiTheme="majorHAnsi" w:eastAsiaTheme="majorEastAsia" w:hAnsiTheme="majorHAnsi" w:cstheme="majorBidi"/>
      <w:sz w:val="24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outlineLvl w:val="8"/>
    </w:pPr>
    <w:rPr>
      <w:rFonts w:asciiTheme="majorHAnsi" w:eastAsiaTheme="majorEastAsia" w:hAnsiTheme="majorHAnsi" w:cstheme="majorBidi"/>
      <w:i/>
      <w:iCs/>
      <w:sz w:val="24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Book Title"/>
    <w:basedOn w:val="a0"/>
    <w:uiPriority w:val="33"/>
    <w:semiHidden/>
    <w:unhideWhenUsed/>
    <w:qFormat/>
    <w:rPr>
      <w:b w:val="0"/>
      <w:bCs/>
      <w:i w:val="0"/>
      <w:iCs/>
      <w:color w:val="44546A" w:themeColor="text2"/>
      <w:spacing w:val="5"/>
      <w:u w:val="single"/>
    </w:rPr>
  </w:style>
  <w:style w:type="character" w:styleId="a4">
    <w:name w:val="Intense Reference"/>
    <w:basedOn w:val="a0"/>
    <w:uiPriority w:val="32"/>
    <w:semiHidden/>
    <w:unhideWhenUsed/>
    <w:qFormat/>
    <w:rPr>
      <w:b/>
      <w:bCs/>
      <w:i/>
      <w:caps/>
      <w:smallCaps w:val="0"/>
      <w:color w:val="44546A" w:themeColor="text2"/>
      <w:spacing w:val="5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/>
      <w:caps/>
      <w:sz w:val="50"/>
      <w:szCs w:val="32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</w:rPr>
  </w:style>
  <w:style w:type="paragraph" w:styleId="a5">
    <w:name w:val="Title"/>
    <w:basedOn w:val="a"/>
    <w:link w:val="Char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character" w:customStyle="1" w:styleId="Char">
    <w:name w:val="标题 Char"/>
    <w:basedOn w:val="a0"/>
    <w:link w:val="a5"/>
    <w:uiPriority w:val="1"/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paragraph" w:styleId="a6">
    <w:name w:val="Subtitle"/>
    <w:basedOn w:val="a"/>
    <w:link w:val="Char0"/>
    <w:uiPriority w:val="2"/>
    <w:qFormat/>
    <w:pPr>
      <w:numPr>
        <w:ilvl w:val="1"/>
      </w:numPr>
      <w:spacing w:after="0" w:line="240" w:lineRule="auto"/>
      <w:contextualSpacing/>
    </w:pPr>
    <w:rPr>
      <w:i/>
      <w:sz w:val="48"/>
    </w:rPr>
  </w:style>
  <w:style w:type="character" w:customStyle="1" w:styleId="Char0">
    <w:name w:val="副标题 Char"/>
    <w:basedOn w:val="a0"/>
    <w:link w:val="a6"/>
    <w:uiPriority w:val="2"/>
    <w:rPr>
      <w:rFonts w:eastAsiaTheme="minorEastAsia"/>
      <w:i/>
      <w:sz w:val="48"/>
    </w:rPr>
  </w:style>
  <w:style w:type="paragraph" w:styleId="a7">
    <w:name w:val="Date"/>
    <w:basedOn w:val="a"/>
    <w:next w:val="1"/>
    <w:link w:val="Char1"/>
    <w:uiPriority w:val="3"/>
    <w:qFormat/>
    <w:pPr>
      <w:spacing w:before="480" w:after="60" w:line="240" w:lineRule="auto"/>
    </w:pPr>
    <w:rPr>
      <w:sz w:val="32"/>
    </w:rPr>
  </w:style>
  <w:style w:type="character" w:customStyle="1" w:styleId="Char1">
    <w:name w:val="日期 Char"/>
    <w:basedOn w:val="a0"/>
    <w:link w:val="a7"/>
    <w:uiPriority w:val="3"/>
    <w:rPr>
      <w:sz w:val="32"/>
    </w:rPr>
  </w:style>
  <w:style w:type="paragraph" w:styleId="a8">
    <w:name w:val="footer"/>
    <w:basedOn w:val="a"/>
    <w:link w:val="Char2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Char2">
    <w:name w:val="页脚 Char"/>
    <w:basedOn w:val="a0"/>
    <w:link w:val="a8"/>
    <w:uiPriority w:val="99"/>
    <w:rPr>
      <w:b/>
      <w:sz w:val="36"/>
    </w:rPr>
  </w:style>
  <w:style w:type="table" w:styleId="a9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Char3"/>
    <w:uiPriority w:val="99"/>
    <w:unhideWhenUsed/>
    <w:qFormat/>
    <w:pPr>
      <w:spacing w:after="0" w:line="240" w:lineRule="auto"/>
    </w:pPr>
  </w:style>
  <w:style w:type="character" w:customStyle="1" w:styleId="Char3">
    <w:name w:val="页眉 Char"/>
    <w:basedOn w:val="a0"/>
    <w:link w:val="aa"/>
    <w:uiPriority w:val="99"/>
  </w:style>
  <w:style w:type="paragraph" w:styleId="ab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ac">
    <w:name w:val="Emphasis"/>
    <w:basedOn w:val="a0"/>
    <w:uiPriority w:val="20"/>
    <w:semiHidden/>
    <w:unhideWhenUsed/>
    <w:qFormat/>
    <w:rPr>
      <w:i/>
      <w:iCs/>
      <w:caps/>
      <w:smallCaps w:val="0"/>
      <w:color w:val="44546A" w:themeColor="text2"/>
    </w:rPr>
  </w:style>
  <w:style w:type="character" w:styleId="ad">
    <w:name w:val="Intense Emphasis"/>
    <w:basedOn w:val="a0"/>
    <w:uiPriority w:val="21"/>
    <w:semiHidden/>
    <w:unhideWhenUsed/>
    <w:qFormat/>
    <w:rPr>
      <w:b/>
      <w:iCs/>
      <w:caps/>
      <w:smallCaps w:val="0"/>
      <w:color w:val="44546A" w:themeColor="text2"/>
    </w:rPr>
  </w:style>
  <w:style w:type="paragraph" w:styleId="ae">
    <w:name w:val="Intense Quote"/>
    <w:basedOn w:val="a"/>
    <w:next w:val="a"/>
    <w:link w:val="Char4"/>
    <w:uiPriority w:val="30"/>
    <w:semiHidden/>
    <w:unhideWhenUsed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Char4">
    <w:name w:val="明显引用 Char"/>
    <w:basedOn w:val="a0"/>
    <w:link w:val="ae"/>
    <w:uiPriority w:val="30"/>
    <w:semiHidden/>
    <w:rPr>
      <w:b/>
      <w:i/>
      <w:iCs/>
      <w:sz w:val="36"/>
    </w:rPr>
  </w:style>
  <w:style w:type="character" w:styleId="af">
    <w:name w:val="Placeholder Text"/>
    <w:basedOn w:val="a0"/>
    <w:uiPriority w:val="99"/>
    <w:semiHidden/>
    <w:rPr>
      <w:color w:val="808080"/>
    </w:rPr>
  </w:style>
  <w:style w:type="paragraph" w:styleId="af0">
    <w:name w:val="Quote"/>
    <w:basedOn w:val="a"/>
    <w:next w:val="a"/>
    <w:link w:val="Char5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Char5">
    <w:name w:val="引用 Char"/>
    <w:basedOn w:val="a0"/>
    <w:link w:val="af0"/>
    <w:uiPriority w:val="29"/>
    <w:semiHidden/>
    <w:rPr>
      <w:iCs/>
      <w:sz w:val="36"/>
    </w:rPr>
  </w:style>
  <w:style w:type="character" w:styleId="af1">
    <w:name w:val="Strong"/>
    <w:basedOn w:val="a0"/>
    <w:uiPriority w:val="22"/>
    <w:semiHidden/>
    <w:unhideWhenUsed/>
    <w:qFormat/>
    <w:rPr>
      <w:b/>
      <w:bCs/>
      <w:color w:val="44546A" w:themeColor="text2"/>
    </w:rPr>
  </w:style>
  <w:style w:type="character" w:styleId="af2">
    <w:name w:val="Subtle Emphasis"/>
    <w:basedOn w:val="a0"/>
    <w:uiPriority w:val="19"/>
    <w:semiHidden/>
    <w:unhideWhenUsed/>
    <w:qFormat/>
    <w:rPr>
      <w:i/>
      <w:iCs/>
      <w:color w:val="44546A" w:themeColor="text2"/>
    </w:rPr>
  </w:style>
  <w:style w:type="character" w:styleId="af3">
    <w:name w:val="Subtle Reference"/>
    <w:basedOn w:val="a0"/>
    <w:uiPriority w:val="31"/>
    <w:semiHidden/>
    <w:unhideWhenUsed/>
    <w:qFormat/>
    <w:rPr>
      <w:i/>
      <w:caps/>
      <w:smallCaps w:val="0"/>
      <w:color w:val="44546A" w:themeColor="text2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character" w:customStyle="1" w:styleId="3Char">
    <w:name w:val="标题 3 Char"/>
    <w:basedOn w:val="a0"/>
    <w:link w:val="3"/>
    <w:uiPriority w:val="9"/>
    <w:rPr>
      <w:rFonts w:asciiTheme="majorHAnsi" w:eastAsiaTheme="majorEastAsia" w:hAnsiTheme="majorHAnsi" w:cstheme="majorBidi"/>
      <w:b/>
      <w:i/>
      <w:szCs w:val="24"/>
    </w:rPr>
  </w:style>
  <w:style w:type="character" w:customStyle="1" w:styleId="4Char">
    <w:name w:val="标题 4 Char"/>
    <w:basedOn w:val="a0"/>
    <w:link w:val="4"/>
    <w:uiPriority w:val="9"/>
    <w:semiHidden/>
    <w:rPr>
      <w:rFonts w:asciiTheme="majorHAnsi" w:eastAsiaTheme="majorEastAsia" w:hAnsiTheme="majorHAnsi" w:cstheme="majorBidi"/>
      <w:iCs/>
    </w:rPr>
  </w:style>
  <w:style w:type="character" w:customStyle="1" w:styleId="5Char">
    <w:name w:val="标题 5 Char"/>
    <w:basedOn w:val="a0"/>
    <w:link w:val="5"/>
    <w:uiPriority w:val="9"/>
    <w:semiHidden/>
    <w:rPr>
      <w:rFonts w:asciiTheme="majorHAnsi" w:eastAsiaTheme="majorEastAsia" w:hAnsiTheme="majorHAnsi" w:cstheme="majorBidi"/>
      <w:i/>
    </w:rPr>
  </w:style>
  <w:style w:type="character" w:customStyle="1" w:styleId="6Char">
    <w:name w:val="标题 6 Char"/>
    <w:basedOn w:val="a0"/>
    <w:link w:val="6"/>
    <w:uiPriority w:val="9"/>
    <w:semiHidden/>
    <w:rPr>
      <w:rFonts w:asciiTheme="majorHAnsi" w:eastAsiaTheme="majorEastAsia" w:hAnsiTheme="majorHAnsi" w:cstheme="majorBidi"/>
      <w:b/>
      <w:sz w:val="24"/>
    </w:rPr>
  </w:style>
  <w:style w:type="character" w:customStyle="1" w:styleId="7Char">
    <w:name w:val="标题 7 Char"/>
    <w:basedOn w:val="a0"/>
    <w:link w:val="7"/>
    <w:uiPriority w:val="9"/>
    <w:semiHidden/>
    <w:rPr>
      <w:rFonts w:asciiTheme="majorHAnsi" w:eastAsiaTheme="majorEastAsia" w:hAnsiTheme="majorHAnsi" w:cstheme="majorBidi"/>
      <w:b/>
      <w:i/>
      <w:iCs/>
      <w:sz w:val="24"/>
    </w:rPr>
  </w:style>
  <w:style w:type="character" w:customStyle="1" w:styleId="8Char">
    <w:name w:val="标题 8 Char"/>
    <w:basedOn w:val="a0"/>
    <w:link w:val="8"/>
    <w:uiPriority w:val="9"/>
    <w:semiHidden/>
    <w:rPr>
      <w:rFonts w:asciiTheme="majorHAnsi" w:eastAsiaTheme="majorEastAsia" w:hAnsiTheme="majorHAnsi" w:cstheme="majorBidi"/>
      <w:sz w:val="24"/>
      <w:szCs w:val="21"/>
    </w:rPr>
  </w:style>
  <w:style w:type="character" w:customStyle="1" w:styleId="9Char">
    <w:name w:val="标题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sz w:val="24"/>
      <w:szCs w:val="21"/>
    </w:rPr>
  </w:style>
  <w:style w:type="numbering" w:customStyle="1" w:styleId="10">
    <w:name w:val="无列表1"/>
    <w:next w:val="a2"/>
    <w:uiPriority w:val="99"/>
    <w:semiHidden/>
    <w:unhideWhenUsed/>
    <w:rsid w:val="00241927"/>
  </w:style>
  <w:style w:type="character" w:customStyle="1" w:styleId="11">
    <w:name w:val="超链接1"/>
    <w:basedOn w:val="a0"/>
    <w:uiPriority w:val="99"/>
    <w:semiHidden/>
    <w:unhideWhenUsed/>
    <w:rsid w:val="00241927"/>
    <w:rPr>
      <w:color w:val="0000FF"/>
      <w:u w:val="single"/>
    </w:rPr>
  </w:style>
  <w:style w:type="character" w:customStyle="1" w:styleId="12">
    <w:name w:val="访问过的超链接1"/>
    <w:basedOn w:val="a0"/>
    <w:uiPriority w:val="99"/>
    <w:semiHidden/>
    <w:unhideWhenUsed/>
    <w:rsid w:val="00241927"/>
    <w:rPr>
      <w:color w:val="800080"/>
      <w:u w:val="single"/>
    </w:rPr>
  </w:style>
  <w:style w:type="paragraph" w:customStyle="1" w:styleId="msonormal0">
    <w:name w:val="msonormal"/>
    <w:basedOn w:val="a"/>
    <w:rsid w:val="00241927"/>
    <w:pPr>
      <w:spacing w:before="100" w:beforeAutospacing="1" w:after="100" w:afterAutospacing="1" w:line="240" w:lineRule="auto"/>
    </w:pPr>
    <w:rPr>
      <w:rFonts w:ascii="宋体" w:eastAsia="宋体" w:hAnsi="宋体" w:cs="宋体"/>
      <w:color w:val="auto"/>
      <w:sz w:val="24"/>
      <w:szCs w:val="24"/>
      <w:lang w:val="en-US"/>
    </w:rPr>
  </w:style>
  <w:style w:type="paragraph" w:customStyle="1" w:styleId="font5">
    <w:name w:val="font5"/>
    <w:basedOn w:val="a"/>
    <w:rsid w:val="00241927"/>
    <w:pPr>
      <w:spacing w:before="100" w:beforeAutospacing="1" w:after="100" w:afterAutospacing="1" w:line="240" w:lineRule="auto"/>
    </w:pPr>
    <w:rPr>
      <w:rFonts w:ascii="宋体" w:eastAsia="宋体" w:hAnsi="宋体" w:cs="宋体"/>
      <w:color w:val="auto"/>
      <w:sz w:val="18"/>
      <w:szCs w:val="18"/>
      <w:lang w:val="en-US"/>
    </w:rPr>
  </w:style>
  <w:style w:type="paragraph" w:customStyle="1" w:styleId="font6">
    <w:name w:val="font6"/>
    <w:basedOn w:val="a"/>
    <w:rsid w:val="00241927"/>
    <w:pPr>
      <w:spacing w:before="100" w:beforeAutospacing="1" w:after="100" w:afterAutospacing="1" w:line="240" w:lineRule="auto"/>
    </w:pPr>
    <w:rPr>
      <w:rFonts w:ascii="宋体" w:eastAsia="宋体" w:hAnsi="宋体" w:cs="宋体"/>
      <w:color w:val="auto"/>
      <w:sz w:val="18"/>
      <w:szCs w:val="18"/>
      <w:lang w:val="en-US"/>
    </w:rPr>
  </w:style>
  <w:style w:type="paragraph" w:customStyle="1" w:styleId="xl65">
    <w:name w:val="xl65"/>
    <w:basedOn w:val="a"/>
    <w:rsid w:val="00241927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paragraph" w:customStyle="1" w:styleId="xl66">
    <w:name w:val="xl66"/>
    <w:basedOn w:val="a"/>
    <w:rsid w:val="0024192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eastAsia="宋体" w:hAnsi="宋体" w:cs="宋体"/>
      <w:color w:val="auto"/>
      <w:sz w:val="24"/>
      <w:szCs w:val="24"/>
      <w:lang w:val="en-US"/>
    </w:rPr>
  </w:style>
  <w:style w:type="paragraph" w:customStyle="1" w:styleId="xl67">
    <w:name w:val="xl67"/>
    <w:basedOn w:val="a"/>
    <w:rsid w:val="00241927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paragraph" w:customStyle="1" w:styleId="xl68">
    <w:name w:val="xl68"/>
    <w:basedOn w:val="a"/>
    <w:rsid w:val="00241927"/>
    <w:pPr>
      <w:pBdr>
        <w:left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paragraph" w:customStyle="1" w:styleId="xl69">
    <w:name w:val="xl69"/>
    <w:basedOn w:val="a"/>
    <w:rsid w:val="00241927"/>
    <w:pPr>
      <w:pBdr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paragraph" w:customStyle="1" w:styleId="xl70">
    <w:name w:val="xl70"/>
    <w:basedOn w:val="a"/>
    <w:rsid w:val="00241927"/>
    <w:pPr>
      <w:pBdr>
        <w:top w:val="single" w:sz="4" w:space="0" w:color="auto"/>
        <w:left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paragraph" w:customStyle="1" w:styleId="xl71">
    <w:name w:val="xl71"/>
    <w:basedOn w:val="a"/>
    <w:rsid w:val="00241927"/>
    <w:pPr>
      <w:pBdr>
        <w:left w:val="single" w:sz="4" w:space="0" w:color="3F3F3F"/>
        <w:bottom w:val="single" w:sz="4" w:space="0" w:color="auto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character" w:styleId="af4">
    <w:name w:val="Hyperlink"/>
    <w:basedOn w:val="a0"/>
    <w:uiPriority w:val="99"/>
    <w:unhideWhenUsed/>
    <w:rsid w:val="00241927"/>
    <w:rPr>
      <w:color w:val="0563C1" w:themeColor="hyperlink"/>
      <w:u w:val="single"/>
    </w:rPr>
  </w:style>
  <w:style w:type="character" w:styleId="af5">
    <w:name w:val="FollowedHyperlink"/>
    <w:basedOn w:val="a0"/>
    <w:uiPriority w:val="99"/>
    <w:semiHidden/>
    <w:unhideWhenUsed/>
    <w:rsid w:val="00241927"/>
    <w:rPr>
      <w:color w:val="954F72" w:themeColor="followedHyperlink"/>
      <w:u w:val="single"/>
    </w:rPr>
  </w:style>
  <w:style w:type="paragraph" w:styleId="af6">
    <w:name w:val="List Paragraph"/>
    <w:basedOn w:val="a"/>
    <w:uiPriority w:val="34"/>
    <w:unhideWhenUsed/>
    <w:qFormat/>
    <w:rsid w:val="004058CD"/>
    <w:pPr>
      <w:ind w:firstLineChars="200" w:firstLine="420"/>
    </w:pPr>
  </w:style>
  <w:style w:type="paragraph" w:styleId="af7">
    <w:name w:val="Balloon Text"/>
    <w:basedOn w:val="a"/>
    <w:link w:val="Char6"/>
    <w:uiPriority w:val="99"/>
    <w:semiHidden/>
    <w:unhideWhenUsed/>
    <w:rsid w:val="002660C3"/>
    <w:pPr>
      <w:spacing w:after="0"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f7"/>
    <w:uiPriority w:val="99"/>
    <w:semiHidden/>
    <w:rsid w:val="002660C3"/>
    <w:rPr>
      <w:sz w:val="18"/>
      <w:szCs w:val="18"/>
      <w:lang w:val="en-GB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6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3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footer" Target="footer1.xml"/><Relationship Id="rId8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system32\%7b09405788-466B-4643-9152-5A7D6CA3B475%7dtf10002026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{09405788-466B-4643-9152-5A7D6CA3B475}tf10002026.dotx</Template>
  <TotalTime>353</TotalTime>
  <Pages>30</Pages>
  <Words>791</Words>
  <Characters>4509</Characters>
  <Application>Microsoft Office Word</Application>
  <DocSecurity>0</DocSecurity>
  <Lines>37</Lines>
  <Paragraphs>10</Paragraphs>
  <ScaleCrop>false</ScaleCrop>
  <Company/>
  <LinksUpToDate>false</LinksUpToDate>
  <CharactersWithSpaces>5290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shaokang huang</dc:creator>
  <cp:keywords/>
  <dc:description/>
  <cp:lastModifiedBy>shaokang huang</cp:lastModifiedBy>
  <cp:revision>2</cp:revision>
  <cp:lastPrinted>2015-09-11T22:14:00Z</cp:lastPrinted>
  <dcterms:created xsi:type="dcterms:W3CDTF">2015-09-04T14:57:00Z</dcterms:created>
  <dcterms:modified xsi:type="dcterms:W3CDTF">2015-09-11T22:14:00Z</dcterms:modified>
</cp:coreProperties>
</file>