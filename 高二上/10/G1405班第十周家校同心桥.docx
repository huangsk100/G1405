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79"/>
            <w:gridCol w:w="7158"/>
          </w:tblGrid>
          <w:tr w:rsidR="00FD62AD" w14:paraId="34054AC4" w14:textId="77777777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4054AC2" w14:textId="77777777" w:rsidR="00FD62AD" w:rsidRDefault="00FD62AD">
                <w:pPr>
                  <w:pStyle w:val="af9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34054AC3" w14:textId="55017896" w:rsidR="00FD62AD" w:rsidRPr="0098358E" w:rsidRDefault="00890BD9">
                <w:pPr>
                  <w:pStyle w:val="af9"/>
                  <w:rPr>
                    <w:rFonts w:asciiTheme="majorHAnsi" w:eastAsiaTheme="majorEastAsia" w:hAnsiTheme="majorHAnsi" w:cstheme="majorBidi"/>
                    <w:color w:val="775F55" w:themeColor="text2"/>
                    <w:sz w:val="52"/>
                    <w:szCs w:val="5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aps/>
                      <w:color w:val="775F55" w:themeColor="text2"/>
                      <w:sz w:val="52"/>
                      <w:szCs w:val="52"/>
                    </w:rPr>
                    <w:alias w:val="标题"/>
                    <w:id w:val="541102321"/>
                    <w:placeholder>
                      <w:docPart w:val="E28C45E190194032B27FF6EBC51B6FA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C5A2F" w:rsidRPr="0098358E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52"/>
                        <w:szCs w:val="52"/>
                      </w:rPr>
                      <w:t>G1405</w:t>
                    </w:r>
                    <w:r w:rsidR="0060295D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52"/>
                        <w:szCs w:val="52"/>
                      </w:rPr>
                      <w:t>班</w:t>
                    </w:r>
                    <w:r w:rsidR="00CC5A2F" w:rsidRPr="0098358E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52"/>
                        <w:szCs w:val="52"/>
                      </w:rPr>
                      <w:t>家校同心桥</w:t>
                    </w:r>
                  </w:sdtContent>
                </w:sdt>
              </w:p>
            </w:tc>
          </w:tr>
          <w:tr w:rsidR="00FD62AD" w14:paraId="34054AC7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4054AC5" w14:textId="77777777" w:rsidR="00FD62AD" w:rsidRDefault="00FD62AD">
                <w:pPr>
                  <w:pStyle w:val="af9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34054AC6" w14:textId="77777777" w:rsidR="00FD62AD" w:rsidRDefault="000711B5">
                <w:r>
                  <w:rPr>
                    <w:noProof/>
                  </w:rPr>
                  <w:drawing>
                    <wp:inline distT="0" distB="0" distL="0" distR="0" wp14:anchorId="34054ADC" wp14:editId="741DFB2B">
                      <wp:extent cx="4500150" cy="3375113"/>
                      <wp:effectExtent l="0" t="0" r="0" b="0"/>
                      <wp:docPr id="5" name="图片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0150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D62AD" w14:paraId="34054ACA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14:paraId="34054AC8" w14:textId="77777777" w:rsidR="00FD62AD" w:rsidRDefault="00890BD9">
                <w:pPr>
                  <w:pStyle w:val="af9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日期"/>
                    <w:id w:val="541102334"/>
                    <w:placeholder>
                      <w:docPart w:val="76A5CB5C24C84A19823F16758F4F0CE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13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 w:rsidR="00CC5A2F">
                      <w:rPr>
                        <w:rFonts w:hint="eastAsia"/>
                        <w:color w:val="FFFFFF" w:themeColor="background1"/>
                        <w:sz w:val="32"/>
                        <w:szCs w:val="32"/>
                      </w:rPr>
                      <w:t>2015/11/13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14:paraId="34054AC9" w14:textId="61472E6C" w:rsidR="00FD62AD" w:rsidRDefault="00890BD9">
                <w:pPr>
                  <w:pStyle w:val="af9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rFonts w:hint="eastAsia"/>
                      <w:color w:val="FFFFFF" w:themeColor="background1"/>
                      <w:sz w:val="40"/>
                      <w:szCs w:val="40"/>
                    </w:rPr>
                    <w:alias w:val="副标题"/>
                    <w:id w:val="541102329"/>
                    <w:placeholder>
                      <w:docPart w:val="57A71EA33F4647AB91A0156B15BA1B0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60295D">
                      <w:rPr>
                        <w:rFonts w:hint="eastAsia"/>
                        <w:color w:val="FFFFFF" w:themeColor="background1"/>
                        <w:sz w:val="40"/>
                        <w:szCs w:val="40"/>
                      </w:rPr>
                      <w:t>第十周</w:t>
                    </w:r>
                  </w:sdtContent>
                </w:sdt>
              </w:p>
            </w:tc>
          </w:tr>
          <w:tr w:rsidR="00FD62AD" w14:paraId="34054ACE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34054ACB" w14:textId="77777777" w:rsidR="00FD62AD" w:rsidRDefault="00FD62AD">
                <w:pPr>
                  <w:pStyle w:val="af9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18CCA6F8" w14:textId="77777777" w:rsidR="0046374B" w:rsidRPr="0046374B" w:rsidRDefault="0046374B" w:rsidP="0046374B">
                <w:pPr>
                  <w:pStyle w:val="af8"/>
                  <w:numPr>
                    <w:ilvl w:val="0"/>
                    <w:numId w:val="24"/>
                  </w:numPr>
                  <w:spacing w:line="360" w:lineRule="auto"/>
                  <w:ind w:firstLine="600"/>
                  <w:contextualSpacing w:val="0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6F4D1C">
                  <w:rPr>
                    <w:rFonts w:eastAsia="微软雅黑" w:hint="eastAsia"/>
                    <w:color w:val="94B6D2" w:themeColor="accent1"/>
                    <w:sz w:val="30"/>
                    <w:szCs w:val="30"/>
                  </w:rPr>
                  <w:t>班主任寄语</w:t>
                </w:r>
                <w:r w:rsidR="000711B5">
                  <w:rPr>
                    <w:sz w:val="26"/>
                    <w:szCs w:val="26"/>
                    <w:lang w:val="zh-CN"/>
                  </w:rPr>
                  <w:t xml:space="preserve"> </w:t>
                </w:r>
              </w:p>
              <w:p w14:paraId="506C221E" w14:textId="77777777" w:rsidR="0046374B" w:rsidRPr="006F4D1C" w:rsidRDefault="0046374B" w:rsidP="0046374B">
                <w:pPr>
                  <w:pStyle w:val="af8"/>
                  <w:numPr>
                    <w:ilvl w:val="0"/>
                    <w:numId w:val="24"/>
                  </w:numPr>
                  <w:spacing w:line="360" w:lineRule="auto"/>
                  <w:ind w:firstLine="600"/>
                  <w:contextualSpacing w:val="0"/>
                  <w:rPr>
                    <w:rFonts w:eastAsia="微软雅黑"/>
                    <w:color w:val="94B6D2" w:themeColor="accent1"/>
                    <w:sz w:val="30"/>
                    <w:szCs w:val="30"/>
                  </w:rPr>
                </w:pPr>
                <w:r w:rsidRPr="006F4D1C">
                  <w:rPr>
                    <w:rFonts w:eastAsia="微软雅黑" w:hint="eastAsia"/>
                    <w:color w:val="94B6D2" w:themeColor="accent1"/>
                    <w:sz w:val="30"/>
                    <w:szCs w:val="30"/>
                  </w:rPr>
                  <w:t>一周回放</w:t>
                </w:r>
              </w:p>
              <w:p w14:paraId="34054ACC" w14:textId="66782A06" w:rsidR="00FD62AD" w:rsidRPr="0046374B" w:rsidRDefault="0046374B" w:rsidP="0046374B">
                <w:pPr>
                  <w:pStyle w:val="af8"/>
                  <w:numPr>
                    <w:ilvl w:val="0"/>
                    <w:numId w:val="24"/>
                  </w:numPr>
                  <w:spacing w:line="360" w:lineRule="auto"/>
                  <w:ind w:firstLine="600"/>
                  <w:contextualSpacing w:val="0"/>
                  <w:rPr>
                    <w:color w:val="94B6D2" w:themeColor="accent1"/>
                  </w:rPr>
                </w:pPr>
                <w:r w:rsidRPr="00BA6B69">
                  <w:rPr>
                    <w:rFonts w:eastAsia="微软雅黑" w:hint="eastAsia"/>
                    <w:color w:val="94B6D2" w:themeColor="accent1"/>
                    <w:sz w:val="30"/>
                    <w:szCs w:val="30"/>
                  </w:rPr>
                  <w:t>温馨提示</w:t>
                </w:r>
                <w:r w:rsidR="000711B5" w:rsidRPr="0046374B">
                  <w:rPr>
                    <w:sz w:val="26"/>
                    <w:szCs w:val="26"/>
                    <w:lang w:val="zh-CN"/>
                  </w:rPr>
                  <w:t xml:space="preserve"> </w:t>
                </w:r>
              </w:p>
              <w:p w14:paraId="34054ACD" w14:textId="77777777" w:rsidR="00FD62AD" w:rsidRDefault="00FD62AD">
                <w:pPr>
                  <w:pStyle w:val="af9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14:paraId="34054ACF" w14:textId="77777777" w:rsidR="00FD62AD" w:rsidRDefault="000711B5">
          <w:pPr>
            <w:spacing w:after="200" w:line="276" w:lineRule="auto"/>
          </w:pPr>
          <w:r>
            <w:br w:type="page"/>
          </w:r>
        </w:p>
      </w:sdtContent>
    </w:sdt>
    <w:p w14:paraId="34054AD0" w14:textId="39062AD7" w:rsidR="00FD62AD" w:rsidRDefault="00890BD9">
      <w:pPr>
        <w:pStyle w:val="ad"/>
      </w:pPr>
      <w:sdt>
        <w:sdtPr>
          <w:alias w:val="标题"/>
          <w:id w:val="-1055697181"/>
          <w:placeholder>
            <w:docPart w:val="92784332AF48450DBDA6BE1FF2F3729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60295D">
            <w:rPr>
              <w:rFonts w:hint="eastAsia"/>
            </w:rPr>
            <w:t>G1405</w:t>
          </w:r>
          <w:r w:rsidR="0060295D">
            <w:rPr>
              <w:rFonts w:hint="eastAsia"/>
            </w:rPr>
            <w:t>班家校同心桥</w:t>
          </w:r>
        </w:sdtContent>
      </w:sdt>
    </w:p>
    <w:p w14:paraId="34054AD1" w14:textId="77777777" w:rsidR="00FD62AD" w:rsidRDefault="00FD62AD">
      <w:pPr>
        <w:pStyle w:val="ad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0C2F1D45C7CB49A8851B8A6B27FD1156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14:paraId="34054AD2" w14:textId="03CB0D94" w:rsidR="00FD62AD" w:rsidRDefault="0060295D">
          <w:pPr>
            <w:pStyle w:val="ab"/>
          </w:pPr>
          <w:r>
            <w:rPr>
              <w:rFonts w:hint="eastAsia"/>
            </w:rPr>
            <w:t>第十周</w:t>
          </w:r>
        </w:p>
      </w:sdtContent>
    </w:sdt>
    <w:p w14:paraId="2B637700" w14:textId="5CDB56EA" w:rsidR="0060295D" w:rsidRDefault="0060295D" w:rsidP="0060295D">
      <w:pPr>
        <w:pStyle w:val="1"/>
      </w:pPr>
      <w:r>
        <w:rPr>
          <w:rFonts w:hint="eastAsia"/>
        </w:rPr>
        <w:t>班主任寄语</w:t>
      </w:r>
    </w:p>
    <w:p w14:paraId="1C669EF2" w14:textId="77777777" w:rsidR="00B1775A" w:rsidRDefault="00B1775A" w:rsidP="00B1775A">
      <w:pPr>
        <w:ind w:firstLineChars="800" w:firstLine="2240"/>
        <w:rPr>
          <w:sz w:val="28"/>
        </w:rPr>
      </w:pPr>
      <w:r>
        <w:rPr>
          <w:rFonts w:hint="eastAsia"/>
          <w:sz w:val="28"/>
        </w:rPr>
        <w:t>永不放弃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继续进步</w:t>
      </w:r>
    </w:p>
    <w:p w14:paraId="27EC66FC" w14:textId="77777777" w:rsidR="00B1775A" w:rsidRDefault="00B1775A" w:rsidP="00B1775A">
      <w:pPr>
        <w:ind w:firstLineChars="150" w:firstLine="420"/>
        <w:rPr>
          <w:sz w:val="28"/>
        </w:rPr>
      </w:pPr>
      <w:r>
        <w:rPr>
          <w:rFonts w:hint="eastAsia"/>
          <w:sz w:val="28"/>
        </w:rPr>
        <w:t>第一学期的段考已经结束，成绩已经揭晓。经过了一个月的学习，成绩还是能从某些方面反映学习的效果。从班级内部看，排名局部有所变化，有升有降。一是说明上次排名靠前的同学不够稳定，但另一方面也说明很多同学都具备向前冲的实力，只要愿意努力，只要你足够努力！从整个年级来看，同学们一个月的学习还是很有成效，各个学科都在缩小与年级均分的差距，年级排名进步人数较多，进步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名以上的有</w:t>
      </w:r>
      <w:r>
        <w:rPr>
          <w:rFonts w:hint="eastAsia"/>
          <w:sz w:val="28"/>
        </w:rPr>
        <w:t>16</w:t>
      </w:r>
      <w:r>
        <w:rPr>
          <w:rFonts w:hint="eastAsia"/>
          <w:sz w:val="28"/>
        </w:rPr>
        <w:t>位同学，而这些成绩的取得，跟我们的任课老师和同学们的辛勤付出是密不可分的。</w:t>
      </w:r>
    </w:p>
    <w:p w14:paraId="33379D73" w14:textId="77777777" w:rsidR="00B1775A" w:rsidRDefault="00B1775A" w:rsidP="00B1775A">
      <w:pPr>
        <w:ind w:firstLineChars="150" w:firstLine="420"/>
        <w:rPr>
          <w:sz w:val="28"/>
        </w:rPr>
      </w:pPr>
      <w:r>
        <w:rPr>
          <w:rFonts w:hint="eastAsia"/>
          <w:sz w:val="28"/>
        </w:rPr>
        <w:t>第一次月考，任课老师和同学们都顶着比较大的压力，我跟各位任课老师开了碰头会，形成共识，正视学生现实不放弃，悦纳孩子们的不足，有针对性地实施教学行为。班上也进行了月考分析和总结，如何主动地参与学习，如何在现有的基础上最大限度的提升自己。个别基础较差的同学利用周末巩固基础，每天下午提前进教室的同学多了，一批优秀的同学能自觉给自己加任务，周日下午到教室学习。</w:t>
      </w:r>
    </w:p>
    <w:p w14:paraId="6C2AE876" w14:textId="610237A2" w:rsidR="00B1775A" w:rsidRDefault="00B1775A" w:rsidP="00D074B7">
      <w:pPr>
        <w:ind w:firstLineChars="150" w:firstLine="420"/>
        <w:rPr>
          <w:sz w:val="28"/>
        </w:rPr>
      </w:pPr>
      <w:r>
        <w:rPr>
          <w:rFonts w:hint="eastAsia"/>
          <w:sz w:val="28"/>
        </w:rPr>
        <w:t>高二正式拉开了序幕，前路漫长，任重而道远，老师和同学们都不会轻言放弃，家长们，你们也不能放弃，也不会放弃！</w:t>
      </w:r>
    </w:p>
    <w:p w14:paraId="4524DD12" w14:textId="77777777" w:rsidR="00B1775A" w:rsidRDefault="00B1775A" w:rsidP="00B1775A">
      <w:pPr>
        <w:ind w:firstLineChars="150" w:firstLine="420"/>
        <w:rPr>
          <w:sz w:val="28"/>
        </w:rPr>
      </w:pPr>
      <w:r>
        <w:rPr>
          <w:rFonts w:hint="eastAsia"/>
          <w:sz w:val="28"/>
        </w:rPr>
        <w:t>段考优胜榜</w:t>
      </w:r>
    </w:p>
    <w:tbl>
      <w:tblPr>
        <w:tblW w:w="90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40"/>
        <w:gridCol w:w="1151"/>
        <w:gridCol w:w="1152"/>
        <w:gridCol w:w="1152"/>
        <w:gridCol w:w="1152"/>
        <w:gridCol w:w="1152"/>
        <w:gridCol w:w="1152"/>
        <w:gridCol w:w="1152"/>
      </w:tblGrid>
      <w:tr w:rsidR="00B1775A" w:rsidRPr="00050B83" w14:paraId="36357F80" w14:textId="77777777" w:rsidTr="00D074B7">
        <w:trPr>
          <w:trHeight w:val="300"/>
        </w:trPr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3241CC17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213F4BF3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语文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14516898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理科数学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1226555B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英语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63A53822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物理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54675368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化学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1AF79B91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生物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2817DAE6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总分</w:t>
            </w:r>
          </w:p>
        </w:tc>
      </w:tr>
      <w:tr w:rsidR="00B1775A" w:rsidRPr="00050B83" w14:paraId="4497328D" w14:textId="77777777" w:rsidTr="00D074B7">
        <w:trPr>
          <w:trHeight w:val="300"/>
        </w:trPr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9121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02E7C5DD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109E6A08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285677F9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18454561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34835D60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2EA1FC20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17521FB5" w14:textId="77777777" w:rsidR="00B1775A" w:rsidRPr="00050B83" w:rsidRDefault="00B1775A" w:rsidP="00E92F04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</w:tr>
      <w:tr w:rsidR="00B1775A" w:rsidRPr="00050B83" w14:paraId="1283C338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B363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何泽洋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BEAD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E2F7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0133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66.5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E122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B2E9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7618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61A1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477.5</w:t>
            </w:r>
          </w:p>
        </w:tc>
      </w:tr>
      <w:tr w:rsidR="00B1775A" w:rsidRPr="00050B83" w14:paraId="478C66F1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4ED2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李思云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B82C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6002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1113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F440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1857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A775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1B65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476.5</w:t>
            </w:r>
          </w:p>
        </w:tc>
      </w:tr>
      <w:tr w:rsidR="00B1775A" w:rsidRPr="00050B83" w14:paraId="0831CD68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60EC1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何顺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0EED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750CC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37FC4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9845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75E2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4598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C96CC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476.5</w:t>
            </w:r>
          </w:p>
        </w:tc>
      </w:tr>
      <w:tr w:rsidR="00B1775A" w:rsidRPr="00050B83" w14:paraId="11F78733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1B23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宋建新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F0B5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2481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48B80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59.0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86B9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55622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5FFA4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CED4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470.0</w:t>
            </w:r>
          </w:p>
        </w:tc>
      </w:tr>
      <w:tr w:rsidR="00B1775A" w:rsidRPr="00050B83" w14:paraId="1F0A87D8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A712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张玮彤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43699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69.0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F32F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428F1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38A42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BBE3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E608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A45F5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468.5</w:t>
            </w:r>
          </w:p>
        </w:tc>
      </w:tr>
      <w:tr w:rsidR="00B1775A" w:rsidRPr="00050B83" w14:paraId="6FEAF27C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A3A04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谢志浩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08F69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A6E9C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22AB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79.0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E8D3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C812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668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1D73C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466.0</w:t>
            </w:r>
          </w:p>
        </w:tc>
      </w:tr>
      <w:tr w:rsidR="00B1775A" w:rsidRPr="00050B83" w14:paraId="1906014F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5749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王豪捷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75E5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BD98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89.0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4A4F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8CBC1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D7DE9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4227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B32B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465.5</w:t>
            </w:r>
          </w:p>
        </w:tc>
      </w:tr>
      <w:tr w:rsidR="00B1775A" w:rsidRPr="00050B83" w14:paraId="29723690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CF13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张恬铭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EA9B0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0B58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1E2B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3C0D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954E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A7A95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D722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462.5</w:t>
            </w:r>
          </w:p>
        </w:tc>
      </w:tr>
      <w:tr w:rsidR="00B1775A" w:rsidRPr="00050B83" w14:paraId="22070206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402D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李子璐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E95E1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8980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E173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D99C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69.0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170B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59.0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DD4E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D732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462.0</w:t>
            </w:r>
          </w:p>
        </w:tc>
      </w:tr>
      <w:tr w:rsidR="00B1775A" w:rsidRPr="00050B83" w14:paraId="056573FB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560C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毛燕菲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E2F12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0A6A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6085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85.5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BE4B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28099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C3CE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A5E0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455.5</w:t>
            </w:r>
          </w:p>
        </w:tc>
      </w:tr>
      <w:tr w:rsidR="00B1775A" w:rsidRPr="00050B83" w14:paraId="23A3F18B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F245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舒晴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14A35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8CD1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0AC2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9CC0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523A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581D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36D4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454.5</w:t>
            </w:r>
          </w:p>
        </w:tc>
      </w:tr>
      <w:tr w:rsidR="00B1775A" w:rsidRPr="00050B83" w14:paraId="31233273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6368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蒋少康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72C31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7286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89.0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5874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4824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7519C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2A9C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75A62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448.5</w:t>
            </w:r>
          </w:p>
        </w:tc>
      </w:tr>
      <w:tr w:rsidR="00B1775A" w:rsidRPr="00050B83" w14:paraId="143099CE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33F3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刘亦迅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E02B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B147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D58A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F9BD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A93B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2DDE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7C6B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448.5</w:t>
            </w:r>
          </w:p>
        </w:tc>
      </w:tr>
      <w:tr w:rsidR="00B1775A" w:rsidRPr="00050B83" w14:paraId="25DBF047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93699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莫依颖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05F5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6DC61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1698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A364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16AF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1FEB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5A30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448.5</w:t>
            </w:r>
          </w:p>
        </w:tc>
      </w:tr>
      <w:tr w:rsidR="00B1775A" w:rsidRPr="00050B83" w14:paraId="1131B5B0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D9822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王一凡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1F6A5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FC474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0511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30734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8280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547DC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2AFD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448.0</w:t>
            </w:r>
          </w:p>
        </w:tc>
      </w:tr>
      <w:tr w:rsidR="00B1775A" w:rsidRPr="00050B83" w14:paraId="72DD177C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3D2D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陈俊廷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C5AE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7E665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E9D6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9CB7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06E65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81FC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79.0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84F0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448.0</w:t>
            </w:r>
          </w:p>
        </w:tc>
      </w:tr>
      <w:tr w:rsidR="00B1775A" w:rsidRPr="00050B83" w14:paraId="3AAE5AA4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ADC9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欧阳铭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E7AE2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CEFA5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2419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C1879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3BE24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218EE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368F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447.0</w:t>
            </w:r>
          </w:p>
        </w:tc>
      </w:tr>
      <w:tr w:rsidR="00B1775A" w:rsidRPr="00050B83" w14:paraId="41E3218E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82509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张焕毅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1B3D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D3CA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DEFE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91AB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3390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0554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46F6A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442.0</w:t>
            </w:r>
          </w:p>
        </w:tc>
      </w:tr>
      <w:tr w:rsidR="00B1775A" w:rsidRPr="00050B83" w14:paraId="7360DC66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B1B94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袁民智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DD230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5319C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D1407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608D0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CFD36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AED30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A2BD8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441.0</w:t>
            </w:r>
          </w:p>
        </w:tc>
      </w:tr>
      <w:tr w:rsidR="00B1775A" w:rsidRPr="00050B83" w14:paraId="61AB7251" w14:textId="77777777" w:rsidTr="00D074B7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43A93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谭廷江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80D9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F35AC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AE811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81.5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5B32F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7F834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9AC8D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D3F8B" w14:textId="77777777" w:rsidR="00B1775A" w:rsidRPr="00050B83" w:rsidRDefault="00B1775A" w:rsidP="00E92F04">
            <w:pPr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439.5</w:t>
            </w:r>
          </w:p>
        </w:tc>
      </w:tr>
    </w:tbl>
    <w:p w14:paraId="6A364CFF" w14:textId="77777777" w:rsidR="00D074B7" w:rsidRPr="008F71F4" w:rsidRDefault="00D074B7" w:rsidP="00D074B7">
      <w:pPr>
        <w:rPr>
          <w:sz w:val="28"/>
        </w:rPr>
      </w:pPr>
      <w:r>
        <w:rPr>
          <w:rFonts w:hint="eastAsia"/>
          <w:sz w:val="28"/>
        </w:rPr>
        <w:t>段考</w:t>
      </w:r>
      <w:r w:rsidRPr="008F71F4">
        <w:rPr>
          <w:rFonts w:hint="eastAsia"/>
          <w:sz w:val="28"/>
        </w:rPr>
        <w:t>进步之星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年级进步</w:t>
      </w:r>
      <w:r>
        <w:rPr>
          <w:rFonts w:hint="eastAsia"/>
          <w:sz w:val="28"/>
        </w:rPr>
        <w:t>50</w:t>
      </w:r>
      <w:r>
        <w:rPr>
          <w:rFonts w:hint="eastAsia"/>
          <w:sz w:val="28"/>
        </w:rPr>
        <w:t>名以上</w:t>
      </w:r>
      <w:r>
        <w:rPr>
          <w:rFonts w:hint="eastAsia"/>
          <w:sz w:val="28"/>
        </w:rPr>
        <w:t>)</w:t>
      </w:r>
    </w:p>
    <w:p w14:paraId="4034B099" w14:textId="77777777" w:rsidR="00D074B7" w:rsidRPr="008F71F4" w:rsidRDefault="00D074B7" w:rsidP="00D074B7">
      <w:pPr>
        <w:rPr>
          <w:sz w:val="28"/>
        </w:rPr>
      </w:pPr>
      <w:r w:rsidRPr="008F71F4">
        <w:rPr>
          <w:rFonts w:hint="eastAsia"/>
          <w:sz w:val="28"/>
        </w:rPr>
        <w:t>谢志浩</w:t>
      </w:r>
      <w:r w:rsidRPr="008F71F4">
        <w:rPr>
          <w:rFonts w:hint="eastAsia"/>
          <w:sz w:val="28"/>
        </w:rPr>
        <w:t xml:space="preserve"> 216</w:t>
      </w:r>
    </w:p>
    <w:p w14:paraId="4067AEE1" w14:textId="77777777" w:rsidR="00D074B7" w:rsidRDefault="00D074B7" w:rsidP="00D074B7">
      <w:pPr>
        <w:rPr>
          <w:sz w:val="28"/>
        </w:rPr>
      </w:pPr>
      <w:r w:rsidRPr="008F71F4">
        <w:rPr>
          <w:rFonts w:hint="eastAsia"/>
          <w:sz w:val="28"/>
        </w:rPr>
        <w:t>陈俊廷</w:t>
      </w:r>
      <w:r w:rsidRPr="008F71F4">
        <w:rPr>
          <w:rFonts w:hint="eastAsia"/>
          <w:sz w:val="28"/>
        </w:rPr>
        <w:t xml:space="preserve">180  </w:t>
      </w:r>
      <w:r w:rsidRPr="008F71F4">
        <w:rPr>
          <w:rFonts w:hint="eastAsia"/>
          <w:sz w:val="28"/>
        </w:rPr>
        <w:t>李子璐</w:t>
      </w:r>
      <w:r w:rsidRPr="008F71F4">
        <w:rPr>
          <w:rFonts w:hint="eastAsia"/>
          <w:sz w:val="28"/>
        </w:rPr>
        <w:t xml:space="preserve">177   </w:t>
      </w:r>
      <w:r w:rsidRPr="008F71F4">
        <w:rPr>
          <w:rFonts w:hint="eastAsia"/>
          <w:sz w:val="28"/>
        </w:rPr>
        <w:t>许薇梓</w:t>
      </w:r>
      <w:r w:rsidRPr="008F71F4">
        <w:rPr>
          <w:rFonts w:hint="eastAsia"/>
          <w:sz w:val="28"/>
        </w:rPr>
        <w:t>173</w:t>
      </w:r>
      <w:r>
        <w:rPr>
          <w:rFonts w:hint="eastAsia"/>
          <w:sz w:val="28"/>
        </w:rPr>
        <w:t xml:space="preserve"> </w:t>
      </w:r>
      <w:r w:rsidRPr="008F71F4">
        <w:rPr>
          <w:rFonts w:hint="eastAsia"/>
          <w:sz w:val="28"/>
        </w:rPr>
        <w:t>何泽洋</w:t>
      </w:r>
      <w:r w:rsidRPr="008F71F4">
        <w:rPr>
          <w:rFonts w:hint="eastAsia"/>
          <w:sz w:val="28"/>
        </w:rPr>
        <w:t xml:space="preserve">163   </w:t>
      </w:r>
      <w:r w:rsidRPr="008F71F4">
        <w:rPr>
          <w:rFonts w:hint="eastAsia"/>
          <w:sz w:val="28"/>
        </w:rPr>
        <w:t>毛燕菲</w:t>
      </w:r>
      <w:r w:rsidRPr="008F71F4">
        <w:rPr>
          <w:rFonts w:hint="eastAsia"/>
          <w:sz w:val="28"/>
        </w:rPr>
        <w:t xml:space="preserve">140  </w:t>
      </w:r>
      <w:r w:rsidRPr="008F71F4">
        <w:rPr>
          <w:rFonts w:hint="eastAsia"/>
          <w:sz w:val="28"/>
        </w:rPr>
        <w:t>陈乐鹏</w:t>
      </w:r>
      <w:r w:rsidRPr="008F71F4">
        <w:rPr>
          <w:rFonts w:hint="eastAsia"/>
          <w:sz w:val="28"/>
        </w:rPr>
        <w:t xml:space="preserve">148  </w:t>
      </w:r>
      <w:r>
        <w:rPr>
          <w:rFonts w:hint="eastAsia"/>
          <w:sz w:val="28"/>
        </w:rPr>
        <w:t xml:space="preserve"> </w:t>
      </w:r>
      <w:r w:rsidRPr="008F71F4">
        <w:rPr>
          <w:rFonts w:hint="eastAsia"/>
          <w:sz w:val="28"/>
        </w:rPr>
        <w:t>舒晴</w:t>
      </w:r>
      <w:r w:rsidRPr="008F71F4">
        <w:rPr>
          <w:rFonts w:hint="eastAsia"/>
          <w:sz w:val="28"/>
        </w:rPr>
        <w:t>138</w:t>
      </w:r>
      <w:r>
        <w:rPr>
          <w:rFonts w:hint="eastAsia"/>
          <w:sz w:val="28"/>
        </w:rPr>
        <w:t xml:space="preserve">      </w:t>
      </w:r>
      <w:r w:rsidRPr="008F71F4">
        <w:rPr>
          <w:rFonts w:hint="eastAsia"/>
          <w:sz w:val="28"/>
        </w:rPr>
        <w:t>吴劼远</w:t>
      </w:r>
      <w:r w:rsidRPr="008F71F4">
        <w:rPr>
          <w:rFonts w:hint="eastAsia"/>
          <w:sz w:val="28"/>
        </w:rPr>
        <w:t>133</w:t>
      </w:r>
      <w:r>
        <w:rPr>
          <w:rFonts w:hint="eastAsia"/>
          <w:sz w:val="28"/>
        </w:rPr>
        <w:t xml:space="preserve">  </w:t>
      </w:r>
      <w:r w:rsidRPr="008F71F4">
        <w:rPr>
          <w:rFonts w:hint="eastAsia"/>
          <w:sz w:val="28"/>
        </w:rPr>
        <w:t>余果</w:t>
      </w:r>
      <w:r w:rsidRPr="008F71F4">
        <w:rPr>
          <w:rFonts w:hint="eastAsia"/>
          <w:sz w:val="28"/>
        </w:rPr>
        <w:t>133</w:t>
      </w:r>
      <w:r>
        <w:rPr>
          <w:rFonts w:hint="eastAsia"/>
          <w:sz w:val="28"/>
        </w:rPr>
        <w:t xml:space="preserve">     </w:t>
      </w:r>
      <w:r w:rsidRPr="008F71F4">
        <w:rPr>
          <w:rFonts w:hint="eastAsia"/>
          <w:sz w:val="28"/>
        </w:rPr>
        <w:t>欧阳铭</w:t>
      </w:r>
      <w:r w:rsidRPr="008F71F4">
        <w:rPr>
          <w:rFonts w:hint="eastAsia"/>
          <w:sz w:val="28"/>
        </w:rPr>
        <w:t>126</w:t>
      </w:r>
    </w:p>
    <w:p w14:paraId="64ACCAA6" w14:textId="77777777" w:rsidR="00D074B7" w:rsidRPr="008F71F4" w:rsidRDefault="00D074B7" w:rsidP="00D074B7">
      <w:pPr>
        <w:rPr>
          <w:sz w:val="28"/>
        </w:rPr>
      </w:pPr>
      <w:r w:rsidRPr="008F71F4">
        <w:rPr>
          <w:rFonts w:hint="eastAsia"/>
          <w:sz w:val="28"/>
        </w:rPr>
        <w:t>罗依柳</w:t>
      </w:r>
      <w:r w:rsidRPr="008F71F4">
        <w:rPr>
          <w:rFonts w:hint="eastAsia"/>
          <w:sz w:val="28"/>
        </w:rPr>
        <w:t xml:space="preserve">125  </w:t>
      </w:r>
      <w:r w:rsidRPr="008F71F4">
        <w:rPr>
          <w:rFonts w:hint="eastAsia"/>
          <w:sz w:val="28"/>
        </w:rPr>
        <w:t>李思云</w:t>
      </w:r>
      <w:r w:rsidRPr="008F71F4">
        <w:rPr>
          <w:rFonts w:hint="eastAsia"/>
          <w:sz w:val="28"/>
        </w:rPr>
        <w:t xml:space="preserve">120  </w:t>
      </w:r>
      <w:r>
        <w:rPr>
          <w:rFonts w:hint="eastAsia"/>
          <w:sz w:val="28"/>
        </w:rPr>
        <w:t xml:space="preserve">  </w:t>
      </w:r>
      <w:r w:rsidRPr="008F71F4">
        <w:rPr>
          <w:rFonts w:hint="eastAsia"/>
          <w:sz w:val="28"/>
        </w:rPr>
        <w:t>王清荷</w:t>
      </w:r>
      <w:r w:rsidRPr="008F71F4">
        <w:rPr>
          <w:rFonts w:hint="eastAsia"/>
          <w:sz w:val="28"/>
        </w:rPr>
        <w:t>120</w:t>
      </w:r>
    </w:p>
    <w:p w14:paraId="53E72522" w14:textId="77777777" w:rsidR="00D074B7" w:rsidRDefault="00D074B7" w:rsidP="00D074B7">
      <w:pPr>
        <w:rPr>
          <w:sz w:val="28"/>
        </w:rPr>
      </w:pPr>
      <w:r w:rsidRPr="008F71F4">
        <w:rPr>
          <w:rFonts w:hint="eastAsia"/>
          <w:sz w:val="28"/>
        </w:rPr>
        <w:t>蒋少康</w:t>
      </w:r>
      <w:r w:rsidRPr="008F71F4">
        <w:rPr>
          <w:rFonts w:hint="eastAsia"/>
          <w:sz w:val="28"/>
        </w:rPr>
        <w:t xml:space="preserve">76 </w:t>
      </w:r>
      <w:r>
        <w:rPr>
          <w:rFonts w:hint="eastAsia"/>
          <w:sz w:val="28"/>
        </w:rPr>
        <w:t xml:space="preserve">   </w:t>
      </w:r>
      <w:r w:rsidRPr="008F71F4">
        <w:rPr>
          <w:rFonts w:hint="eastAsia"/>
          <w:sz w:val="28"/>
        </w:rPr>
        <w:t>贺子亮</w:t>
      </w:r>
      <w:r w:rsidRPr="008F71F4">
        <w:rPr>
          <w:rFonts w:hint="eastAsia"/>
          <w:sz w:val="28"/>
        </w:rPr>
        <w:t xml:space="preserve">73 </w:t>
      </w:r>
      <w:r>
        <w:rPr>
          <w:rFonts w:hint="eastAsia"/>
          <w:sz w:val="28"/>
        </w:rPr>
        <w:t xml:space="preserve">   </w:t>
      </w:r>
      <w:r w:rsidRPr="008F71F4">
        <w:rPr>
          <w:rFonts w:hint="eastAsia"/>
          <w:sz w:val="28"/>
        </w:rPr>
        <w:t>丁文瑾</w:t>
      </w:r>
      <w:r w:rsidRPr="008F71F4">
        <w:rPr>
          <w:rFonts w:hint="eastAsia"/>
          <w:sz w:val="28"/>
        </w:rPr>
        <w:t>71</w:t>
      </w:r>
      <w:r>
        <w:rPr>
          <w:rFonts w:hint="eastAsia"/>
          <w:sz w:val="28"/>
        </w:rPr>
        <w:t xml:space="preserve">   </w:t>
      </w:r>
      <w:r w:rsidRPr="008F71F4">
        <w:rPr>
          <w:rFonts w:hint="eastAsia"/>
          <w:sz w:val="28"/>
        </w:rPr>
        <w:t>李钰涵</w:t>
      </w:r>
      <w:r w:rsidRPr="008F71F4">
        <w:rPr>
          <w:rFonts w:hint="eastAsia"/>
          <w:sz w:val="28"/>
        </w:rPr>
        <w:t>64</w:t>
      </w:r>
    </w:p>
    <w:p w14:paraId="5B784B58" w14:textId="72134F91" w:rsidR="00B1775A" w:rsidRPr="00D074B7" w:rsidRDefault="00D074B7" w:rsidP="00B1775A">
      <w:pPr>
        <w:rPr>
          <w:sz w:val="28"/>
        </w:rPr>
      </w:pPr>
      <w:r w:rsidRPr="008F71F4">
        <w:rPr>
          <w:rFonts w:hint="eastAsia"/>
          <w:sz w:val="28"/>
        </w:rPr>
        <w:t>李岩松</w:t>
      </w:r>
      <w:r w:rsidRPr="008F71F4">
        <w:rPr>
          <w:rFonts w:hint="eastAsia"/>
          <w:sz w:val="28"/>
        </w:rPr>
        <w:t>60</w:t>
      </w:r>
      <w:r>
        <w:rPr>
          <w:rFonts w:hint="eastAsia"/>
          <w:sz w:val="28"/>
        </w:rPr>
        <w:t xml:space="preserve">   </w:t>
      </w:r>
      <w:r w:rsidRPr="008F71F4">
        <w:rPr>
          <w:rFonts w:hint="eastAsia"/>
          <w:sz w:val="28"/>
        </w:rPr>
        <w:t>曹喜媛</w:t>
      </w:r>
      <w:r w:rsidRPr="008F71F4">
        <w:rPr>
          <w:rFonts w:hint="eastAsia"/>
          <w:sz w:val="28"/>
        </w:rPr>
        <w:t>51</w:t>
      </w:r>
    </w:p>
    <w:p w14:paraId="390BF463" w14:textId="56038E60" w:rsidR="0060295D" w:rsidRPr="00D074B7" w:rsidRDefault="0060295D" w:rsidP="00D074B7">
      <w:pPr>
        <w:pStyle w:val="20"/>
        <w:rPr>
          <w:sz w:val="30"/>
          <w:szCs w:val="30"/>
        </w:rPr>
      </w:pPr>
      <w:r w:rsidRPr="0060295D">
        <w:rPr>
          <w:rFonts w:hint="eastAsia"/>
          <w:sz w:val="30"/>
          <w:szCs w:val="30"/>
        </w:rPr>
        <w:lastRenderedPageBreak/>
        <w:t>一周回放</w:t>
      </w:r>
    </w:p>
    <w:tbl>
      <w:tblPr>
        <w:tblW w:w="7366" w:type="dxa"/>
        <w:tblInd w:w="113" w:type="dxa"/>
        <w:tblLook w:val="04A0" w:firstRow="1" w:lastRow="0" w:firstColumn="1" w:lastColumn="0" w:noHBand="0" w:noVBand="1"/>
      </w:tblPr>
      <w:tblGrid>
        <w:gridCol w:w="1398"/>
        <w:gridCol w:w="881"/>
        <w:gridCol w:w="882"/>
        <w:gridCol w:w="882"/>
        <w:gridCol w:w="882"/>
        <w:gridCol w:w="882"/>
        <w:gridCol w:w="1559"/>
      </w:tblGrid>
      <w:tr w:rsidR="0060295D" w:rsidRPr="0060295D" w14:paraId="3E048E13" w14:textId="77777777" w:rsidTr="0060295D">
        <w:trPr>
          <w:trHeight w:val="402"/>
        </w:trPr>
        <w:tc>
          <w:tcPr>
            <w:tcW w:w="139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AB58E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团队名称</w:t>
            </w:r>
          </w:p>
        </w:tc>
        <w:tc>
          <w:tcPr>
            <w:tcW w:w="88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7E4EB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学号</w:t>
            </w:r>
          </w:p>
        </w:tc>
        <w:tc>
          <w:tcPr>
            <w:tcW w:w="8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9E902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英语</w:t>
            </w:r>
          </w:p>
        </w:tc>
        <w:tc>
          <w:tcPr>
            <w:tcW w:w="8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0E1C6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寝室</w:t>
            </w:r>
          </w:p>
        </w:tc>
        <w:tc>
          <w:tcPr>
            <w:tcW w:w="8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64D0F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纪律</w:t>
            </w:r>
          </w:p>
        </w:tc>
        <w:tc>
          <w:tcPr>
            <w:tcW w:w="8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B1985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总分</w:t>
            </w:r>
          </w:p>
        </w:tc>
        <w:tc>
          <w:tcPr>
            <w:tcW w:w="155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EA1D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团分</w:t>
            </w:r>
          </w:p>
        </w:tc>
      </w:tr>
      <w:tr w:rsidR="0060295D" w:rsidRPr="0060295D" w14:paraId="7AA817F7" w14:textId="77777777" w:rsidTr="0060295D">
        <w:trPr>
          <w:trHeight w:val="270"/>
        </w:trPr>
        <w:tc>
          <w:tcPr>
            <w:tcW w:w="1398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CB533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一团                                                                   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E09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68D8B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FF3B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44EB7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0A6BC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D6989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60295D" w:rsidRPr="0060295D" w14:paraId="691625A8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DAC536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1C7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39B63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10F8E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2ABA3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35F43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E5E88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689A4D8E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AF9B1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7AE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C0B69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290A4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7B4C3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6887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A4EB59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46CFF3B8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29E34A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AC0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118B3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15A5B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824C1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AF0C6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7C1F7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951D12B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C5AB5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009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BFEA6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90AF8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AA079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F2CF6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30B734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7CF57DA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D233D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A08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8E5A4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2B195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77B82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E0AE0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E81E23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0856175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6A2F5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308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A1BAA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81CD2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A7B45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BD8A4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6D98A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BBAEA15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F8A0D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420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D5E6C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035C6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FBA0E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59539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E91AE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6A2411F5" w14:textId="77777777" w:rsidTr="0060295D">
        <w:trPr>
          <w:trHeight w:val="270"/>
        </w:trPr>
        <w:tc>
          <w:tcPr>
            <w:tcW w:w="1398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B32EB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二团                                   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5C3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2301E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0DA74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D83CB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9F23F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334D2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2.56</w:t>
            </w:r>
          </w:p>
        </w:tc>
      </w:tr>
      <w:tr w:rsidR="0060295D" w:rsidRPr="0060295D" w14:paraId="48500DA3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D1CBB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A13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B5993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C4A67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33970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36837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5D8F5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0402FE1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27FFA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8B6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58DC6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0C9AD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9DC75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F5DB4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EB12E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E1CEEE4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79CB6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908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C12C5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CDC56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1B5C5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B2072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C8B6E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2199DD6E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05852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31B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C904D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CB155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08F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AAB04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39E88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15CCF874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D097C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BC4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F6B31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420A8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B5A6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E6F39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1B8BC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30A4825F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643A5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821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CE555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ACD22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07236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E6A65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8976E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372C051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2A3E4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9D8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3C65E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1D9C7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095E4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7173E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771BD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32312FB2" w14:textId="77777777" w:rsidTr="0060295D">
        <w:trPr>
          <w:trHeight w:val="270"/>
        </w:trPr>
        <w:tc>
          <w:tcPr>
            <w:tcW w:w="1398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48E7C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三团                         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823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62A30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1484A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32D1D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A8FBA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CAE14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-0.9</w:t>
            </w:r>
          </w:p>
        </w:tc>
      </w:tr>
      <w:tr w:rsidR="0060295D" w:rsidRPr="0060295D" w14:paraId="5D265CA3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3FF7D7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ABE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389D0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EDD74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68E40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000E7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38FBF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0EEB2EF2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3BCBE5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FE3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28EE5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4CF97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0C27D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6177D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3F3BF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05BD615A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74BBB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AE4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98859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49753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23129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8C8FC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E75BC1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09C8AEAD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D4C669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0E0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0F5A0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FE2B9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DC1B2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0A570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BA43D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02AAAA34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2E1DF1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50B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7C805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53CAD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98858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47381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400FC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F225826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8503CF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CDA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1DF69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8A4C9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A9CE6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60BF4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597E46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225A682D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9C98F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5DC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679D4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08FF9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42EF9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ED7D1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7E4DF6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6933B44" w14:textId="77777777" w:rsidTr="0060295D">
        <w:trPr>
          <w:trHeight w:val="270"/>
        </w:trPr>
        <w:tc>
          <w:tcPr>
            <w:tcW w:w="1398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5B5B6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四团                       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EB6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CC098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979B0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248A7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E075A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0E8F1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2.75</w:t>
            </w:r>
          </w:p>
        </w:tc>
      </w:tr>
      <w:tr w:rsidR="0060295D" w:rsidRPr="0060295D" w14:paraId="70441C1F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55939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EE2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198BF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1B39E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883A9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3C822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590C9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213118AF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FF7BE5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94E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B2644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D471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5D14A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EDEF3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FF9CD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0B2F2E09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8CC1F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437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FB66E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A68B3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36E59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1399D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00C26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22D8E68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C05B45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03E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D30CD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01A7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247EB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1E9F8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9DBD95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8DB6FF8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8BD27A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7BC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E803F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EC35A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D3204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8B4BF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EE37B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02DA0794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6361C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DB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353BB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41F38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8E2A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8CF64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D06C5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1DE7B55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61597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D8A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7493F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5E64B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4AFD6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E7227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2314B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64F9813E" w14:textId="77777777" w:rsidTr="0060295D">
        <w:trPr>
          <w:trHeight w:val="270"/>
        </w:trPr>
        <w:tc>
          <w:tcPr>
            <w:tcW w:w="1398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2E576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五团               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D6F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D3C08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8E480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6ECCF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BB4E5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B95B8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60295D" w:rsidRPr="0060295D" w14:paraId="1DFE0C43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E005A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F71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C7DBA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42C62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B78A6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453D8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57239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BA36573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629321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8EB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36238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FE866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760CE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D9052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A88FD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38954C2B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77E30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C0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A2E97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E4498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E5E09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E6CAB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FAB24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27A854F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97DE7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7B0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03C3A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75589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D3CBC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3C887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4C703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3C0B865C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1592DE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905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A7635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9BF53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1B710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CB49B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D8ED1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C67DDFF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2E417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C44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248A8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E40F2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25188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2B3EC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14074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4A981F58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BC6A1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924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DBB36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7DD7F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D4353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0A682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64B877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241EAF14" w14:textId="77777777" w:rsidTr="0060295D">
        <w:trPr>
          <w:trHeight w:val="270"/>
        </w:trPr>
        <w:tc>
          <w:tcPr>
            <w:tcW w:w="1398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F7416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六团                         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868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56CF0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50D4D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016C9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B05AD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AA0F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1.75</w:t>
            </w:r>
          </w:p>
        </w:tc>
      </w:tr>
      <w:tr w:rsidR="0060295D" w:rsidRPr="0060295D" w14:paraId="65050A8E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482F495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60F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1EABE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B6205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02F4B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72947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B5F1A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B04CB6D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0D72D6D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7CC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C7982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24593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809A4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AA9DA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7015E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65226DA9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01FD219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582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E6B5E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DC490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EBB9D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461EF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1EAEB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76B6680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4D5E6E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051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B7D67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AB52E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98EA5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631E3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8BF60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1147EA8B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6E48408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309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B5F27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22B91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243BC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15AAD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46DAE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40586B60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0EFD933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773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5E96E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D0FE6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BC9C5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C7B20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005248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210FF49E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1B1C0B2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C9B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1C00B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54815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F3A3A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D91EF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F85F4E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0113999A" w14:textId="77777777" w:rsidTr="0060295D">
        <w:trPr>
          <w:trHeight w:val="270"/>
        </w:trPr>
        <w:tc>
          <w:tcPr>
            <w:tcW w:w="1398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28108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七团                      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42E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E247D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EAF35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867AE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265E3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F848F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1.88</w:t>
            </w:r>
          </w:p>
        </w:tc>
      </w:tr>
      <w:tr w:rsidR="0060295D" w:rsidRPr="0060295D" w14:paraId="1CD8C331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7F85E1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AA1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B1FEB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861A6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AF024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F6841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C36C96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7E2CA329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C4FBA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03A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AFDA8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6053B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78CDC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7A2E0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44458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263DA5D6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7C488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BEA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5A1BC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E89EF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269B3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1D0C4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6DF43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14FC1DC2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0FD8C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786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46A66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6BF82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1C6F9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F2229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525C4D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41018ACE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0E45D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081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D837C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E12DA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A04CE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B25A5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3F6B3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19A0948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36C88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4FD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DADE2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9D7E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2CD9A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A633C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1E4DC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31AAB9F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D62E80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F1F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F5F8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6FEDF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08301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29874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8384E2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36B08854" w14:textId="77777777" w:rsidTr="0060295D">
        <w:trPr>
          <w:trHeight w:val="270"/>
        </w:trPr>
        <w:tc>
          <w:tcPr>
            <w:tcW w:w="1398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36C5D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八团                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4D4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0DA9A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31587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1A771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575BE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6CE59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-1.4</w:t>
            </w:r>
          </w:p>
        </w:tc>
      </w:tr>
      <w:tr w:rsidR="0060295D" w:rsidRPr="0060295D" w14:paraId="379F3ECC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6ADA6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893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C5C65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5802D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7244F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CC23B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835D4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1AC325A0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38DA3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91F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46CC6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1C5CF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26550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97DDD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25FF6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698C5FE3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87287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3A8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B7DF5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007F6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234D2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52E13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9739A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950071E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47709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24A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04EAD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B0FB7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ACC0A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67A32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EA086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28741E93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2DE53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18B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822B3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C15A2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ACCE1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6BBB4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0FC41C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33DBFC92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C5B87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20A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49461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12D7D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F03A1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F2B0F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57C7D3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  <w:tr w:rsidR="0060295D" w:rsidRPr="0060295D" w14:paraId="56EE9F53" w14:textId="77777777" w:rsidTr="0060295D">
        <w:trPr>
          <w:trHeight w:val="270"/>
        </w:trPr>
        <w:tc>
          <w:tcPr>
            <w:tcW w:w="1398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9754E3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AAB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10D9D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8119D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CA258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0F6C2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B4535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2B92B51" w14:textId="45CEA3E1" w:rsidR="0060295D" w:rsidRDefault="0060295D" w:rsidP="0060295D"/>
    <w:p w14:paraId="2371BD57" w14:textId="07D1C408" w:rsidR="0060295D" w:rsidRDefault="0060295D" w:rsidP="0060295D">
      <w:pPr>
        <w:pStyle w:val="a9"/>
        <w:jc w:val="center"/>
      </w:pPr>
      <w:r>
        <w:rPr>
          <w:rFonts w:hint="eastAsia"/>
        </w:rPr>
        <w:t>总结</w:t>
      </w:r>
    </w:p>
    <w:p w14:paraId="155A2087" w14:textId="55DE884D" w:rsidR="0060295D" w:rsidRDefault="00890BD9" w:rsidP="00890BD9">
      <w:pPr>
        <w:pStyle w:val="a9"/>
        <w:ind w:firstLineChars="200" w:firstLine="460"/>
      </w:pPr>
      <w:r>
        <w:rPr>
          <w:rFonts w:hint="eastAsia"/>
        </w:rPr>
        <w:t>英语前</w:t>
      </w:r>
      <w:r>
        <w:rPr>
          <w:rFonts w:hint="eastAsia"/>
        </w:rPr>
        <w:t>3</w:t>
      </w:r>
      <w:r>
        <w:rPr>
          <w:rFonts w:hint="eastAsia"/>
        </w:rPr>
        <w:t>：李敏静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李子璐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刘亦迅</w:t>
      </w:r>
    </w:p>
    <w:p w14:paraId="739656ED" w14:textId="2940F5D0" w:rsidR="00890BD9" w:rsidRDefault="00890BD9" w:rsidP="000B24EF">
      <w:pPr>
        <w:pStyle w:val="a9"/>
        <w:ind w:firstLineChars="200" w:firstLine="460"/>
        <w:rPr>
          <w:rFonts w:hint="eastAsia"/>
        </w:rPr>
      </w:pPr>
      <w:r>
        <w:rPr>
          <w:rFonts w:hint="eastAsia"/>
        </w:rPr>
        <w:t>进步榜</w:t>
      </w:r>
      <w:r w:rsidR="000B24EF">
        <w:rPr>
          <w:rFonts w:hint="eastAsia"/>
        </w:rPr>
        <w:t>（姓名后为进步名次）</w:t>
      </w:r>
      <w:r>
        <w:rPr>
          <w:rFonts w:hint="eastAsia"/>
        </w:rPr>
        <w:t>：陈俊廷</w:t>
      </w:r>
      <w:r w:rsidR="000B24EF">
        <w:rPr>
          <w:rFonts w:hint="eastAsia"/>
        </w:rPr>
        <w:t>37</w:t>
      </w:r>
      <w:r>
        <w:rPr>
          <w:rFonts w:hint="eastAsia"/>
        </w:rPr>
        <w:t>李岩松</w:t>
      </w:r>
      <w:r w:rsidR="000B24EF">
        <w:rPr>
          <w:rFonts w:hint="eastAsia"/>
        </w:rPr>
        <w:t>33</w:t>
      </w:r>
      <w:r>
        <w:rPr>
          <w:rFonts w:hint="eastAsia"/>
        </w:rPr>
        <w:t>谢志浩</w:t>
      </w:r>
      <w:r w:rsidR="000B24EF">
        <w:rPr>
          <w:rFonts w:hint="eastAsia"/>
        </w:rPr>
        <w:t>32</w:t>
      </w:r>
      <w:r>
        <w:rPr>
          <w:rFonts w:hint="eastAsia"/>
        </w:rPr>
        <w:t>夏雨聪</w:t>
      </w:r>
      <w:r>
        <w:rPr>
          <w:rFonts w:hint="eastAsia"/>
        </w:rPr>
        <w:t>21</w:t>
      </w:r>
    </w:p>
    <w:p w14:paraId="551FE3B6" w14:textId="6EA37E7A" w:rsidR="00890BD9" w:rsidRDefault="00890BD9" w:rsidP="000B24EF">
      <w:pPr>
        <w:pStyle w:val="a9"/>
      </w:pPr>
      <w:r>
        <w:rPr>
          <w:rFonts w:hint="eastAsia"/>
        </w:rPr>
        <w:t>莫依颖</w:t>
      </w:r>
      <w:r>
        <w:rPr>
          <w:rFonts w:hint="eastAsia"/>
        </w:rPr>
        <w:tab/>
        <w:t>19</w:t>
      </w:r>
      <w:r>
        <w:rPr>
          <w:rFonts w:hint="eastAsia"/>
        </w:rPr>
        <w:t>白芳雯</w:t>
      </w:r>
      <w:r w:rsidR="000B24EF">
        <w:rPr>
          <w:rFonts w:hint="eastAsia"/>
        </w:rPr>
        <w:t>19</w:t>
      </w:r>
      <w:r>
        <w:rPr>
          <w:rFonts w:hint="eastAsia"/>
        </w:rPr>
        <w:t>欧阳铭</w:t>
      </w:r>
      <w:r w:rsidR="000B24EF">
        <w:rPr>
          <w:rFonts w:hint="eastAsia"/>
        </w:rPr>
        <w:tab/>
        <w:t>18</w:t>
      </w:r>
      <w:r>
        <w:rPr>
          <w:rFonts w:hint="eastAsia"/>
        </w:rPr>
        <w:t>刘亮宏</w:t>
      </w:r>
      <w:r w:rsidR="000B24EF">
        <w:rPr>
          <w:rFonts w:hint="eastAsia"/>
        </w:rPr>
        <w:t>16</w:t>
      </w:r>
      <w:r>
        <w:rPr>
          <w:rFonts w:hint="eastAsia"/>
        </w:rPr>
        <w:t>王豪捷</w:t>
      </w:r>
      <w:r w:rsidR="000B24EF">
        <w:rPr>
          <w:rFonts w:hint="eastAsia"/>
        </w:rPr>
        <w:t>14</w:t>
      </w:r>
      <w:r>
        <w:rPr>
          <w:rFonts w:hint="eastAsia"/>
        </w:rPr>
        <w:t>雷佳欣</w:t>
      </w:r>
      <w:r w:rsidR="000B24EF">
        <w:rPr>
          <w:rFonts w:hint="eastAsia"/>
        </w:rPr>
        <w:t>12</w:t>
      </w:r>
      <w:r>
        <w:rPr>
          <w:rFonts w:hint="eastAsia"/>
        </w:rPr>
        <w:t>贺子亮</w:t>
      </w:r>
      <w:r w:rsidR="000B24EF">
        <w:rPr>
          <w:rFonts w:hint="eastAsia"/>
        </w:rPr>
        <w:t>11</w:t>
      </w:r>
      <w:r>
        <w:rPr>
          <w:rFonts w:hint="eastAsia"/>
        </w:rPr>
        <w:t>郭志文</w:t>
      </w:r>
      <w:r w:rsidR="000B24EF">
        <w:rPr>
          <w:rFonts w:hint="eastAsia"/>
        </w:rPr>
        <w:t>11</w:t>
      </w:r>
      <w:r>
        <w:rPr>
          <w:rFonts w:hint="eastAsia"/>
        </w:rPr>
        <w:t>何孟宇</w:t>
      </w:r>
      <w:r>
        <w:rPr>
          <w:rFonts w:hint="eastAsia"/>
        </w:rPr>
        <w:t>10</w:t>
      </w:r>
    </w:p>
    <w:p w14:paraId="1FD61955" w14:textId="41008555" w:rsidR="000B24EF" w:rsidRDefault="002460DC" w:rsidP="002460DC">
      <w:pPr>
        <w:pStyle w:val="a9"/>
      </w:pPr>
      <w:r w:rsidRPr="002460DC">
        <w:t xml:space="preserve">        </w:t>
      </w:r>
      <w:r w:rsidRPr="002460DC">
        <w:t>整体综合成绩优秀但英语仍需加强：何泽洋</w:t>
      </w:r>
      <w:r w:rsidRPr="002460DC">
        <w:rPr>
          <w:rFonts w:hint="eastAsia"/>
        </w:rPr>
        <w:t xml:space="preserve"> </w:t>
      </w:r>
      <w:r w:rsidRPr="002460DC">
        <w:t xml:space="preserve"> </w:t>
      </w:r>
      <w:r w:rsidRPr="002460DC">
        <w:t>宋建新</w:t>
      </w:r>
      <w:r w:rsidRPr="002460DC">
        <w:rPr>
          <w:rFonts w:hint="eastAsia"/>
        </w:rPr>
        <w:t xml:space="preserve"> </w:t>
      </w:r>
      <w:r w:rsidRPr="002460DC">
        <w:t xml:space="preserve"> </w:t>
      </w:r>
      <w:r w:rsidRPr="002460DC">
        <w:t>张恬铭</w:t>
      </w:r>
      <w:r w:rsidRPr="002460DC">
        <w:rPr>
          <w:rFonts w:hint="eastAsia"/>
        </w:rPr>
        <w:t xml:space="preserve"> </w:t>
      </w:r>
      <w:r w:rsidRPr="002460DC">
        <w:t xml:space="preserve"> </w:t>
      </w:r>
      <w:r w:rsidRPr="002460DC">
        <w:t>舒晴</w:t>
      </w:r>
      <w:r w:rsidRPr="002460DC">
        <w:rPr>
          <w:rFonts w:hint="eastAsia"/>
        </w:rPr>
        <w:t xml:space="preserve"> </w:t>
      </w:r>
      <w:r w:rsidRPr="002460DC">
        <w:t xml:space="preserve"> </w:t>
      </w:r>
      <w:r w:rsidRPr="002460DC">
        <w:t>蒋少康</w:t>
      </w:r>
      <w:r w:rsidRPr="002460DC">
        <w:rPr>
          <w:rFonts w:hint="eastAsia"/>
        </w:rPr>
        <w:t xml:space="preserve"> </w:t>
      </w:r>
      <w:r w:rsidRPr="002460DC">
        <w:t xml:space="preserve"> </w:t>
      </w:r>
      <w:r w:rsidRPr="002460DC">
        <w:t>李思云</w:t>
      </w:r>
      <w:r w:rsidRPr="002460DC">
        <w:rPr>
          <w:rFonts w:hint="eastAsia"/>
        </w:rPr>
        <w:t xml:space="preserve"> </w:t>
      </w:r>
      <w:r w:rsidRPr="002460DC">
        <w:t xml:space="preserve"> </w:t>
      </w:r>
      <w:r w:rsidRPr="002460DC">
        <w:t>何顺</w:t>
      </w:r>
      <w:bookmarkStart w:id="0" w:name="_GoBack"/>
      <w:bookmarkEnd w:id="0"/>
    </w:p>
    <w:p w14:paraId="0F4DBFBC" w14:textId="77777777" w:rsidR="00890BD9" w:rsidRDefault="00890BD9" w:rsidP="0060295D">
      <w:pPr>
        <w:rPr>
          <w:sz w:val="30"/>
          <w:szCs w:val="30"/>
        </w:rPr>
      </w:pPr>
    </w:p>
    <w:p w14:paraId="396B294D" w14:textId="7592798B" w:rsidR="0060295D" w:rsidRPr="0060295D" w:rsidRDefault="0060295D" w:rsidP="0060295D">
      <w:pPr>
        <w:rPr>
          <w:sz w:val="30"/>
          <w:szCs w:val="30"/>
        </w:rPr>
      </w:pPr>
      <w:r w:rsidRPr="0060295D">
        <w:rPr>
          <w:rFonts w:hint="eastAsia"/>
          <w:sz w:val="30"/>
          <w:szCs w:val="30"/>
        </w:rPr>
        <w:t>温馨提示</w:t>
      </w:r>
    </w:p>
    <w:p w14:paraId="6610286A" w14:textId="79AE724B" w:rsidR="0060295D" w:rsidRDefault="0060295D" w:rsidP="0060295D">
      <w:pPr>
        <w:pStyle w:val="ab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交手机及留校生名单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1080"/>
        <w:gridCol w:w="1183"/>
        <w:gridCol w:w="977"/>
        <w:gridCol w:w="1080"/>
        <w:gridCol w:w="1080"/>
        <w:gridCol w:w="1080"/>
        <w:gridCol w:w="1080"/>
        <w:gridCol w:w="1080"/>
      </w:tblGrid>
      <w:tr w:rsidR="0060295D" w:rsidRPr="0060295D" w14:paraId="6BDA77F1" w14:textId="77777777" w:rsidTr="0060295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A46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kern w:val="0"/>
                <w:sz w:val="22"/>
                <w:szCs w:val="22"/>
                <w14:ligatures w14:val="none"/>
              </w:rPr>
              <w:t>学号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837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kern w:val="0"/>
                <w:sz w:val="22"/>
                <w:szCs w:val="22"/>
                <w14:ligatures w14:val="none"/>
              </w:rPr>
              <w:t>姓名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599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76A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留校生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CAF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kern w:val="0"/>
                <w:sz w:val="22"/>
                <w:szCs w:val="22"/>
                <w14:ligatures w14:val="none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A38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kern w:val="0"/>
                <w:sz w:val="22"/>
                <w:szCs w:val="22"/>
                <w14:ligatures w14:val="none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293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0AA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留校生</w:t>
            </w:r>
          </w:p>
        </w:tc>
      </w:tr>
      <w:tr w:rsidR="0060295D" w:rsidRPr="0060295D" w14:paraId="02459254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392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AC7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谭廷江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0B6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F3B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CCC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0D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龙昭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014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E51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0F09D394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545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684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何顺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2DC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58E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445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BBE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A31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102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2481F6CA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857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28F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何泽洋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FD9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BD4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5AA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F2D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F0A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5E3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54000186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6D9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006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梁宇智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807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BB5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A51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1F5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姜越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B28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DD2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0C275D9D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624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D7A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郭志文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C80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DAD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397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FEB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A73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C2F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3C5534FF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FD2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354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张恬铭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DD0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03E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5F4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323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02E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79B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3E8C9F4E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EF3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870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袁民智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9E5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63C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187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968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吴劼远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7D5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98C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03F67E17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AF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13E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王一凡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A6F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0D7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EBC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A8D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B8C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86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166620C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FB3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618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李子璐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C3B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787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C0F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CF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5FE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1C8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1DD3C529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06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317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谢志浩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54F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39D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BA7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B2F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莫依颖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5CA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A7D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55202190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6D4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AC7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孔玮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EDC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CD1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2D5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46F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DAC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1A9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</w:tr>
      <w:tr w:rsidR="0060295D" w:rsidRPr="0060295D" w14:paraId="623F3AC0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78F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710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阎逸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956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70A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466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E2E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4B7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4A7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1D65DE5E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C63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3BF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何孟宇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375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D34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668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010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毛燕菲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C43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D3B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04696B1D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746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168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欧阳铭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CA8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76B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A7F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862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李敏静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F8C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F09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2C948272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F43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33D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佘科宇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29C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B39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DB8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E04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BE8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773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7FFE2F18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1B9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4BD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陈俊廷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A5C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CCF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069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513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437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AEB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2F3566A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B2E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A26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张焕毅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3D0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A1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DBC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9CA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CA8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3DD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992AAD6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F20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E85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黄智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E7E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E0D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1E6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12C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舒晴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79C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333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D37A1C2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C15D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DCA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蒋少康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0AF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BD0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11C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133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陈乐鹏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349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B95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156AC34B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6BF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B59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李岩松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84A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894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52B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16B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669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745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0A33F311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CDD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8B4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徐梓轶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DD2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5AD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C7FE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259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刘亦迅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65F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0A5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6E47679A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9AE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A36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朱宇轩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3F7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EB9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93D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921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雷佳欣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5C09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C3C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15E04FC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6A6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6A7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谭毅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9BB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731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BDA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B09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8E6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68E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76632D33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067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278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董正浩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E69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CE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81A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995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945D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88C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3DBAA810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FC9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A28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刘亮宏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9F5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953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12D5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438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7D31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90E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11971141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45D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A67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王豪捷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2C9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94F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CE2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A8D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张缤尹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B3D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610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77F040A1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9791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9547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周志宇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AB8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E847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D94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C7A4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B26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BCE3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62A3E527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5D8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7D7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刘雨祺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A55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A86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70E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522B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余果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5F4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1C4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12027A5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FCE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28A8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张宇东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619E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A0C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870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0EF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552C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4B1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8EC826A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C0E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4CB6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李晶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94D8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FB2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165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C58A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黄源祺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2E1A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75B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C1580E8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0389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6F3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贺子亮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7A8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B706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4D4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6102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6212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05F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  <w:tr w:rsidR="0060295D" w:rsidRPr="0060295D" w14:paraId="4C51A052" w14:textId="77777777" w:rsidTr="0060295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3160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1BB3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杨邵金林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6430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6E2F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FEBC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16EF" w14:textId="77777777" w:rsidR="0060295D" w:rsidRPr="0060295D" w:rsidRDefault="0060295D" w:rsidP="0060295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罗悦菲_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C835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7CFB" w14:textId="77777777" w:rsidR="0060295D" w:rsidRPr="0060295D" w:rsidRDefault="0060295D" w:rsidP="0060295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</w:pPr>
            <w:r w:rsidRPr="006029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</w:tr>
    </w:tbl>
    <w:p w14:paraId="2B9E3678" w14:textId="1D941CCC" w:rsidR="0060295D" w:rsidRDefault="0060295D" w:rsidP="0060295D">
      <w:pPr>
        <w:pStyle w:val="ab"/>
      </w:pPr>
    </w:p>
    <w:p w14:paraId="62FB4D0A" w14:textId="1A2722CE" w:rsidR="0060295D" w:rsidRDefault="00E55F16" w:rsidP="00E55F16">
      <w:pPr>
        <w:pStyle w:val="ab"/>
        <w:spacing w:after="0"/>
      </w:pPr>
      <w:r>
        <w:rPr>
          <w:rFonts w:hint="eastAsia"/>
        </w:rPr>
        <w:t>作业</w:t>
      </w:r>
    </w:p>
    <w:p w14:paraId="6A6F082F" w14:textId="3364D8A5" w:rsidR="00E55F16" w:rsidRDefault="00E55F16" w:rsidP="00E55F16">
      <w:pPr>
        <w:pStyle w:val="af8"/>
        <w:numPr>
          <w:ilvl w:val="0"/>
          <w:numId w:val="28"/>
        </w:numPr>
        <w:ind w:firstLine="400"/>
      </w:pPr>
      <w:r>
        <w:rPr>
          <w:rFonts w:hint="eastAsia"/>
        </w:rPr>
        <w:t>语文：</w:t>
      </w:r>
      <w:r w:rsidR="00D074B7">
        <w:rPr>
          <w:rFonts w:hint="eastAsia"/>
        </w:rPr>
        <w:t>作文誊写与月考反思</w:t>
      </w:r>
    </w:p>
    <w:p w14:paraId="31C72AB5" w14:textId="49E39F42" w:rsidR="00E55F16" w:rsidRDefault="00E55F16" w:rsidP="00E55F16">
      <w:pPr>
        <w:pStyle w:val="af8"/>
        <w:numPr>
          <w:ilvl w:val="0"/>
          <w:numId w:val="28"/>
        </w:numPr>
        <w:ind w:firstLine="400"/>
      </w:pPr>
      <w:r>
        <w:rPr>
          <w:rFonts w:hint="eastAsia"/>
        </w:rPr>
        <w:t>数学：</w:t>
      </w:r>
      <w:r w:rsidR="00E92F04">
        <w:rPr>
          <w:rFonts w:hint="eastAsia"/>
        </w:rPr>
        <w:t>40</w:t>
      </w:r>
      <w:r w:rsidR="00E92F04">
        <w:rPr>
          <w:rFonts w:hint="eastAsia"/>
        </w:rPr>
        <w:t>分钟</w:t>
      </w:r>
    </w:p>
    <w:p w14:paraId="032DE536" w14:textId="09D64B5E" w:rsidR="00E92F04" w:rsidRDefault="00E55F16" w:rsidP="00E92F04">
      <w:pPr>
        <w:pStyle w:val="af8"/>
        <w:numPr>
          <w:ilvl w:val="0"/>
          <w:numId w:val="28"/>
        </w:numPr>
        <w:ind w:firstLine="400"/>
      </w:pPr>
      <w:r>
        <w:rPr>
          <w:rFonts w:hint="eastAsia"/>
        </w:rPr>
        <w:t>英语：</w:t>
      </w:r>
      <w:r w:rsidR="00E92F04">
        <w:rPr>
          <w:rFonts w:hint="eastAsia"/>
        </w:rPr>
        <w:t>报纸</w:t>
      </w:r>
    </w:p>
    <w:p w14:paraId="0E1B7195" w14:textId="39B4E155" w:rsidR="00457450" w:rsidRPr="0060295D" w:rsidRDefault="00E55F16" w:rsidP="00E92F04">
      <w:pPr>
        <w:pStyle w:val="af8"/>
        <w:numPr>
          <w:ilvl w:val="0"/>
          <w:numId w:val="28"/>
        </w:numPr>
        <w:ind w:firstLine="400"/>
      </w:pPr>
      <w:r>
        <w:rPr>
          <w:rFonts w:hint="eastAsia"/>
        </w:rPr>
        <w:t>物理：</w:t>
      </w:r>
      <w:r w:rsidR="00E92F04">
        <w:rPr>
          <w:rFonts w:hint="eastAsia"/>
        </w:rPr>
        <w:t>试卷</w:t>
      </w:r>
    </w:p>
    <w:sectPr w:rsidR="00457450" w:rsidRPr="0060295D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87644" w14:textId="77777777" w:rsidR="00890BD9" w:rsidRDefault="00890BD9">
      <w:pPr>
        <w:spacing w:after="0" w:line="240" w:lineRule="auto"/>
      </w:pPr>
      <w:r>
        <w:separator/>
      </w:r>
    </w:p>
  </w:endnote>
  <w:endnote w:type="continuationSeparator" w:id="0">
    <w:p w14:paraId="220E4021" w14:textId="77777777" w:rsidR="00890BD9" w:rsidRDefault="0089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54AE4" w14:textId="77777777" w:rsidR="00890BD9" w:rsidRDefault="00890BD9"/>
  <w:p w14:paraId="34054AE5" w14:textId="51A751C5" w:rsidR="00890BD9" w:rsidRDefault="00890BD9">
    <w:pPr>
      <w:pStyle w:val="aff4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2460DC" w:rsidRPr="002460DC">
      <w:rPr>
        <w:noProof/>
        <w:sz w:val="24"/>
        <w:szCs w:val="24"/>
        <w:lang w:val="zh-CN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54AE6" w14:textId="77777777" w:rsidR="00890BD9" w:rsidRDefault="00890BD9"/>
  <w:p w14:paraId="34054AE7" w14:textId="557EA6AF" w:rsidR="00890BD9" w:rsidRDefault="00890BD9">
    <w:pPr>
      <w:pStyle w:val="aff5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2460DC" w:rsidRPr="002460DC">
      <w:rPr>
        <w:noProof/>
        <w:sz w:val="24"/>
        <w:szCs w:val="24"/>
        <w:lang w:val="zh-CN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471BB" w14:textId="77777777" w:rsidR="00890BD9" w:rsidRDefault="00890BD9">
      <w:pPr>
        <w:spacing w:after="0" w:line="240" w:lineRule="auto"/>
      </w:pPr>
      <w:r>
        <w:separator/>
      </w:r>
    </w:p>
  </w:footnote>
  <w:footnote w:type="continuationSeparator" w:id="0">
    <w:p w14:paraId="0B19C45B" w14:textId="77777777" w:rsidR="00890BD9" w:rsidRDefault="0089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54AE2" w14:textId="515CFA33" w:rsidR="00890BD9" w:rsidRDefault="00890BD9">
    <w:pPr>
      <w:pStyle w:val="aff6"/>
    </w:pPr>
    <w:sdt>
      <w:sdtPr>
        <w:alias w:val="标题"/>
        <w:id w:val="-143852539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</w:rPr>
          <w:t>G1405</w:t>
        </w:r>
        <w:r>
          <w:rPr>
            <w:rFonts w:hint="eastAsia"/>
          </w:rPr>
          <w:t>班家校同心桥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54AE3" w14:textId="0C3430E6" w:rsidR="00890BD9" w:rsidRDefault="00890BD9">
    <w:pPr>
      <w:pStyle w:val="aff7"/>
    </w:pPr>
    <w:sdt>
      <w:sdtPr>
        <w:alias w:val="标题"/>
        <w:id w:val="-904020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</w:rPr>
          <w:t>G1405</w:t>
        </w:r>
        <w:r>
          <w:rPr>
            <w:rFonts w:hint="eastAsia"/>
          </w:rPr>
          <w:t>班家校同心桥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089F7DDF"/>
    <w:multiLevelType w:val="hybridMultilevel"/>
    <w:tmpl w:val="25D4B6A4"/>
    <w:lvl w:ilvl="0" w:tplc="EAF8DDA8">
      <w:start w:val="1"/>
      <w:numFmt w:val="decimal"/>
      <w:lvlText w:val="part%1"/>
      <w:lvlJc w:val="left"/>
      <w:pPr>
        <w:ind w:left="420" w:hanging="420"/>
      </w:pPr>
      <w:rPr>
        <w:rFonts w:asciiTheme="majorHAnsi" w:hAnsiTheme="majorHAnsi" w:hint="default"/>
        <w:caps w:val="0"/>
        <w:strike w:val="0"/>
        <w:dstrike w:val="0"/>
        <w:vanish w:val="0"/>
        <w:sz w:val="3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63F26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D1274D"/>
    <w:multiLevelType w:val="hybridMultilevel"/>
    <w:tmpl w:val="C2060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645D3"/>
    <w:multiLevelType w:val="hybridMultilevel"/>
    <w:tmpl w:val="4ECC43D0"/>
    <w:lvl w:ilvl="0" w:tplc="B7663D5C">
      <w:start w:val="1"/>
      <w:numFmt w:val="decimal"/>
      <w:lvlText w:val="%1."/>
      <w:lvlJc w:val="left"/>
      <w:pPr>
        <w:ind w:left="0" w:firstLine="50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11" w15:restartNumberingAfterBreak="0">
    <w:nsid w:val="78095159"/>
    <w:multiLevelType w:val="hybridMultilevel"/>
    <w:tmpl w:val="52FCEA3A"/>
    <w:lvl w:ilvl="0" w:tplc="4D82FBC4">
      <w:start w:val="1"/>
      <w:numFmt w:val="decimal"/>
      <w:lvlText w:val="%1."/>
      <w:lvlJc w:val="left"/>
      <w:pPr>
        <w:ind w:left="420" w:hanging="420"/>
      </w:pPr>
      <w:rPr>
        <w:rFonts w:hint="eastAsia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1"/>
  </w:num>
  <w:num w:numId="25">
    <w:abstractNumId w:val="5"/>
  </w:num>
  <w:num w:numId="26">
    <w:abstractNumId w:val="8"/>
  </w:num>
  <w:num w:numId="27">
    <w:abstractNumId w:val="9"/>
  </w:num>
  <w:num w:numId="28">
    <w:abstractNumId w:val="10"/>
  </w:num>
  <w:num w:numId="29">
    <w:abstractNumId w:val="10"/>
    <w:lvlOverride w:ilvl="0">
      <w:lvl w:ilvl="0" w:tplc="B7663D5C">
        <w:start w:val="1"/>
        <w:numFmt w:val="decimal"/>
        <w:lvlText w:val="%1."/>
        <w:lvlJc w:val="left"/>
        <w:pPr>
          <w:ind w:left="0" w:firstLine="34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removeDateAndTime/>
  <w:bordersDoNotSurroundHeader/>
  <w:bordersDoNotSurroundFooter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2F"/>
    <w:rsid w:val="000711B5"/>
    <w:rsid w:val="000B24EF"/>
    <w:rsid w:val="002460DC"/>
    <w:rsid w:val="00457450"/>
    <w:rsid w:val="0046374B"/>
    <w:rsid w:val="0060295D"/>
    <w:rsid w:val="00890BD9"/>
    <w:rsid w:val="009725C3"/>
    <w:rsid w:val="0098358E"/>
    <w:rsid w:val="00A06526"/>
    <w:rsid w:val="00B1775A"/>
    <w:rsid w:val="00C37AA9"/>
    <w:rsid w:val="00CC39DF"/>
    <w:rsid w:val="00CC5A2F"/>
    <w:rsid w:val="00D074B7"/>
    <w:rsid w:val="00E55F16"/>
    <w:rsid w:val="00E92F04"/>
    <w:rsid w:val="00EB5AF1"/>
    <w:rsid w:val="00FD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054AC2"/>
  <w15:docId w15:val="{6E58F4F9-8241-4747-B8F5-46BA5D34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0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标题 2 字符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标题 3 字符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2"/>
    <w:link w:val="a5"/>
    <w:uiPriority w:val="99"/>
    <w:rPr>
      <w:rFonts w:cs="Times New Roman"/>
      <w:sz w:val="23"/>
      <w:szCs w:val="23"/>
    </w:rPr>
  </w:style>
  <w:style w:type="paragraph" w:styleId="a7">
    <w:name w:val="header"/>
    <w:basedOn w:val="a1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2"/>
    <w:link w:val="a7"/>
    <w:uiPriority w:val="99"/>
    <w:rPr>
      <w:rFonts w:cs="Times New Roman"/>
      <w:sz w:val="23"/>
      <w:szCs w:val="23"/>
    </w:rPr>
  </w:style>
  <w:style w:type="paragraph" w:styleId="a9">
    <w:name w:val="Intense Quote"/>
    <w:basedOn w:val="a1"/>
    <w:link w:val="aa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a">
    <w:name w:val="明显引用 字符"/>
    <w:basedOn w:val="a2"/>
    <w:link w:val="a9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ac">
    <w:name w:val="副标题 字符"/>
    <w:basedOn w:val="a2"/>
    <w:link w:val="ab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d">
    <w:name w:val="Title"/>
    <w:basedOn w:val="a1"/>
    <w:link w:val="ae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标题 字符"/>
    <w:basedOn w:val="a2"/>
    <w:link w:val="ad"/>
    <w:uiPriority w:val="10"/>
    <w:rPr>
      <w:rFonts w:cs="Times New Roman"/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0">
    <w:name w:val="批注框文本 字符"/>
    <w:basedOn w:val="a2"/>
    <w:link w:val="af"/>
    <w:uiPriority w:val="99"/>
    <w:semiHidden/>
    <w:rPr>
      <w:rFonts w:ascii="Tahoma" w:eastAsia="Tahoma" w:hAnsi="Tahoma" w:cs="Tahoma"/>
      <w:sz w:val="16"/>
      <w:szCs w:val="16"/>
    </w:rPr>
  </w:style>
  <w:style w:type="character" w:styleId="af1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f3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1">
    <w:name w:val="标题 4 字符"/>
    <w:basedOn w:val="a2"/>
    <w:link w:val="40"/>
    <w:uiPriority w:val="9"/>
    <w:semiHidden/>
    <w:rPr>
      <w:rFonts w:cs="Times New Roman"/>
      <w:caps/>
      <w:spacing w:val="14"/>
    </w:rPr>
  </w:style>
  <w:style w:type="character" w:customStyle="1" w:styleId="51">
    <w:name w:val="标题 5 字符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0">
    <w:name w:val="标题 6 字符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0">
    <w:name w:val="标题 7 字符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0">
    <w:name w:val="标题 8 字符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8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间列表样式"/>
    <w:uiPriority w:val="99"/>
    <w:pPr>
      <w:numPr>
        <w:numId w:val="11"/>
      </w:numPr>
    </w:pPr>
  </w:style>
  <w:style w:type="paragraph" w:styleId="af9">
    <w:name w:val="No Spacing"/>
    <w:basedOn w:val="a1"/>
    <w:uiPriority w:val="99"/>
    <w:qFormat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Quote"/>
    <w:basedOn w:val="a1"/>
    <w:link w:val="afc"/>
    <w:uiPriority w:val="29"/>
    <w:qFormat/>
    <w:rPr>
      <w:i/>
      <w:smallCaps/>
      <w:color w:val="775F55" w:themeColor="text2"/>
      <w:spacing w:val="6"/>
    </w:rPr>
  </w:style>
  <w:style w:type="character" w:customStyle="1" w:styleId="afc">
    <w:name w:val="引用 字符"/>
    <w:basedOn w:val="a2"/>
    <w:link w:val="afb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e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f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f0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1">
    <w:name w:val="toc 1"/>
    <w:basedOn w:val="a1"/>
    <w:next w:val="a1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3">
    <w:name w:val="toc 2"/>
    <w:basedOn w:val="a1"/>
    <w:next w:val="a1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f2">
    <w:name w:val="类别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f3">
    <w:name w:val="公司名称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f4">
    <w:name w:val="页脚偶数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5">
    <w:name w:val="奇数页脚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6">
    <w:name w:val="偶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7">
    <w:name w:val="奇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2">
    <w:name w:val="无间隔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Microsoft\Templates\&#25253;&#34920;&#65288;&#20013;&#24615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8C45E190194032B27FF6EBC51B6F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4E3F6B-BD19-4D68-9AF0-91A5A7DAE16A}"/>
      </w:docPartPr>
      <w:docPartBody>
        <w:p w:rsidR="00711E0D" w:rsidRDefault="004D6CD2">
          <w:pPr>
            <w:pStyle w:val="E28C45E190194032B27FF6EBC51B6FAD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  <w:lang w:val="zh-CN"/>
            </w:rPr>
            <w:t>[键入文档标题]</w:t>
          </w:r>
        </w:p>
      </w:docPartBody>
    </w:docPart>
    <w:docPart>
      <w:docPartPr>
        <w:name w:val="76A5CB5C24C84A19823F16758F4F0C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279545-842D-4299-9929-2F09842C4B9D}"/>
      </w:docPartPr>
      <w:docPartBody>
        <w:p w:rsidR="00711E0D" w:rsidRDefault="004D6CD2">
          <w:pPr>
            <w:pStyle w:val="76A5CB5C24C84A19823F16758F4F0CEC"/>
          </w:pPr>
          <w:r>
            <w:rPr>
              <w:color w:val="FFFFFF" w:themeColor="background1"/>
              <w:sz w:val="32"/>
              <w:szCs w:val="32"/>
              <w:lang w:val="zh-CN"/>
            </w:rPr>
            <w:t>[选取日期]</w:t>
          </w:r>
        </w:p>
      </w:docPartBody>
    </w:docPart>
    <w:docPart>
      <w:docPartPr>
        <w:name w:val="57A71EA33F4647AB91A0156B15BA1B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3DC69D-5925-4924-9CD3-1B5ECF51BC6A}"/>
      </w:docPartPr>
      <w:docPartBody>
        <w:p w:rsidR="00711E0D" w:rsidRDefault="004D6CD2">
          <w:pPr>
            <w:pStyle w:val="57A71EA33F4647AB91A0156B15BA1B06"/>
          </w:pPr>
          <w:r>
            <w:rPr>
              <w:color w:val="FFFFFF" w:themeColor="background1"/>
              <w:sz w:val="40"/>
              <w:szCs w:val="40"/>
              <w:lang w:val="zh-CN"/>
            </w:rPr>
            <w:t>[键入文档副标题]</w:t>
          </w:r>
        </w:p>
      </w:docPartBody>
    </w:docPart>
    <w:docPart>
      <w:docPartPr>
        <w:name w:val="92784332AF48450DBDA6BE1FF2F372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B608E4-9FFD-4191-A789-6F04CB7C7F6D}"/>
      </w:docPartPr>
      <w:docPartBody>
        <w:p w:rsidR="00711E0D" w:rsidRDefault="004D6CD2">
          <w:pPr>
            <w:pStyle w:val="92784332AF48450DBDA6BE1FF2F3729A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0C2F1D45C7CB49A8851B8A6B27FD11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D5C48C-15EB-4278-9038-BBC078542198}"/>
      </w:docPartPr>
      <w:docPartBody>
        <w:p w:rsidR="00711E0D" w:rsidRDefault="004D6CD2">
          <w:pPr>
            <w:pStyle w:val="0C2F1D45C7CB49A8851B8A6B27FD1156"/>
          </w:pPr>
          <w:r>
            <w:rPr>
              <w:lang w:val="zh-CN"/>
            </w:rPr>
            <w:t>[键入副标题]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D2"/>
    <w:rsid w:val="00105B7D"/>
    <w:rsid w:val="003478A7"/>
    <w:rsid w:val="004D6CD2"/>
    <w:rsid w:val="00711E0D"/>
    <w:rsid w:val="00BE15C5"/>
    <w:rsid w:val="00E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unhideWhenUsed/>
    <w:qFormat/>
    <w:pPr>
      <w:widowControl/>
      <w:spacing w:before="300" w:after="80"/>
      <w:jc w:val="left"/>
      <w:outlineLvl w:val="0"/>
    </w:pPr>
    <w:rPr>
      <w:rFonts w:asciiTheme="majorHAnsi" w:eastAsiaTheme="majorEastAsia" w:hAnsiTheme="majorHAnsi" w:cs="Times New Roman"/>
      <w:caps/>
      <w:color w:val="44546A" w:themeColor="text2"/>
      <w:kern w:val="2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before="240" w:after="80" w:line="264" w:lineRule="auto"/>
      <w:jc w:val="left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240" w:after="60" w:line="264" w:lineRule="auto"/>
      <w:jc w:val="left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8C45E190194032B27FF6EBC51B6FAD">
    <w:name w:val="E28C45E190194032B27FF6EBC51B6FAD"/>
    <w:pPr>
      <w:widowControl w:val="0"/>
      <w:jc w:val="both"/>
    </w:pPr>
  </w:style>
  <w:style w:type="paragraph" w:customStyle="1" w:styleId="76A5CB5C24C84A19823F16758F4F0CEC">
    <w:name w:val="76A5CB5C24C84A19823F16758F4F0CEC"/>
    <w:pPr>
      <w:widowControl w:val="0"/>
      <w:jc w:val="both"/>
    </w:pPr>
  </w:style>
  <w:style w:type="paragraph" w:customStyle="1" w:styleId="57A71EA33F4647AB91A0156B15BA1B06">
    <w:name w:val="57A71EA33F4647AB91A0156B15BA1B06"/>
    <w:pPr>
      <w:widowControl w:val="0"/>
      <w:jc w:val="both"/>
    </w:pPr>
  </w:style>
  <w:style w:type="paragraph" w:customStyle="1" w:styleId="8D3964B28FE94808B01761D15139036D">
    <w:name w:val="8D3964B28FE94808B01761D15139036D"/>
    <w:pPr>
      <w:widowControl w:val="0"/>
      <w:jc w:val="both"/>
    </w:pPr>
  </w:style>
  <w:style w:type="paragraph" w:customStyle="1" w:styleId="92784332AF48450DBDA6BE1FF2F3729A">
    <w:name w:val="92784332AF48450DBDA6BE1FF2F3729A"/>
    <w:pPr>
      <w:widowControl w:val="0"/>
      <w:jc w:val="both"/>
    </w:pPr>
  </w:style>
  <w:style w:type="paragraph" w:customStyle="1" w:styleId="0C2F1D45C7CB49A8851B8A6B27FD1156">
    <w:name w:val="0C2F1D45C7CB49A8851B8A6B27FD115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a3">
    <w:name w:val="Intense Quote"/>
    <w:basedOn w:val="a"/>
    <w:link w:val="a4"/>
    <w:uiPriority w:val="30"/>
    <w:qFormat/>
    <w:pPr>
      <w:widowControl/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  <w:jc w:val="left"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a4">
    <w:name w:val="明显引用 字符"/>
    <w:basedOn w:val="a0"/>
    <w:link w:val="a3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C2F0C579FA8646A4A8F1A416F3E66B5F">
    <w:name w:val="C2F0C579FA8646A4A8F1A416F3E66B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3CDF8-6606-41CB-8781-B195AE9EC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报表（中性主题）.dotx</Template>
  <TotalTime>112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G1405班家校同心桥</dc:title>
  <dc:subject>第十周</dc:subject>
  <dc:creator>shaokang huang</dc:creator>
  <cp:keywords/>
  <cp:lastModifiedBy>G 1405</cp:lastModifiedBy>
  <cp:revision>12</cp:revision>
  <dcterms:created xsi:type="dcterms:W3CDTF">2015-11-12T05:47:00Z</dcterms:created>
  <dcterms:modified xsi:type="dcterms:W3CDTF">2015-11-13T12:15:00Z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