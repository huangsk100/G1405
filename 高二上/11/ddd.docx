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8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709"/>
        <w:gridCol w:w="284"/>
        <w:gridCol w:w="7588"/>
      </w:tblGrid>
      <w:tr w:rsidR="00895B21" w14:paraId="08B06DBB" w14:textId="77777777" w:rsidTr="00527852">
        <w:tc>
          <w:tcPr>
            <w:tcW w:w="709" w:type="dxa"/>
            <w:shd w:val="clear" w:color="auto" w:fill="3A3A3A" w:themeFill="text2"/>
          </w:tcPr>
          <w:p w14:paraId="343A6F29" w14:textId="77777777" w:rsidR="00895B21" w:rsidRDefault="00895B21">
            <w:pPr>
              <w:spacing w:before="260"/>
            </w:pPr>
          </w:p>
        </w:tc>
        <w:tc>
          <w:tcPr>
            <w:tcW w:w="284" w:type="dxa"/>
          </w:tcPr>
          <w:p w14:paraId="40C73D94" w14:textId="77777777" w:rsidR="00895B21" w:rsidRDefault="00895B21">
            <w:pPr>
              <w:spacing w:before="260"/>
            </w:pPr>
          </w:p>
        </w:tc>
        <w:tc>
          <w:tcPr>
            <w:tcW w:w="7588" w:type="dxa"/>
          </w:tcPr>
          <w:p w14:paraId="36922DC2" w14:textId="1454ECD9" w:rsidR="00895B21" w:rsidRDefault="00A26116" w:rsidP="00FF0210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G1405</w:t>
            </w:r>
            <w:r>
              <w:rPr>
                <w:rFonts w:hint="eastAsia"/>
              </w:rPr>
              <w:t>班家校同心桥</w:t>
            </w:r>
          </w:p>
          <w:p w14:paraId="20F240E6" w14:textId="0ABCB841" w:rsidR="00895B21" w:rsidRPr="00FF0210" w:rsidRDefault="00BE39AC" w:rsidP="00FF0210">
            <w:pPr>
              <w:pStyle w:val="a7"/>
              <w:jc w:val="center"/>
              <w:rPr>
                <w:i w:val="0"/>
              </w:rPr>
            </w:pPr>
            <w:r>
              <w:rPr>
                <w:rFonts w:hint="eastAsia"/>
                <w:i w:val="0"/>
              </w:rPr>
              <w:t>第十一</w:t>
            </w:r>
            <w:r w:rsidR="00FF0210" w:rsidRPr="00FF0210">
              <w:rPr>
                <w:rFonts w:hint="eastAsia"/>
                <w:i w:val="0"/>
              </w:rPr>
              <w:t>周</w:t>
            </w:r>
          </w:p>
        </w:tc>
      </w:tr>
    </w:tbl>
    <w:p w14:paraId="736E5EEB" w14:textId="1261C6B5" w:rsidR="00895B21" w:rsidRPr="00B551C1" w:rsidRDefault="00B551C1">
      <w:pPr>
        <w:pStyle w:val="a9"/>
      </w:pPr>
      <w:r>
        <w:fldChar w:fldCharType="begin"/>
      </w:r>
      <w:r>
        <w:instrText xml:space="preserve"> </w:instrText>
      </w:r>
      <w:r>
        <w:rPr>
          <w:rFonts w:hint="eastAsia"/>
        </w:rPr>
        <w:instrText>TIME \@ "EEEE</w:instrText>
      </w:r>
      <w:r>
        <w:rPr>
          <w:rFonts w:hint="eastAsia"/>
        </w:rPr>
        <w:instrText>年</w:instrText>
      </w:r>
      <w:r>
        <w:rPr>
          <w:rFonts w:hint="eastAsia"/>
        </w:rPr>
        <w:instrText>O</w:instrText>
      </w:r>
      <w:r>
        <w:rPr>
          <w:rFonts w:hint="eastAsia"/>
        </w:rPr>
        <w:instrText>月</w:instrText>
      </w:r>
      <w:r>
        <w:rPr>
          <w:rFonts w:hint="eastAsia"/>
        </w:rPr>
        <w:instrText>A</w:instrText>
      </w:r>
      <w:r>
        <w:rPr>
          <w:rFonts w:hint="eastAsia"/>
        </w:rPr>
        <w:instrText>日星期</w:instrText>
      </w:r>
      <w:r>
        <w:rPr>
          <w:rFonts w:hint="eastAsia"/>
        </w:rPr>
        <w:instrText>W"</w:instrText>
      </w:r>
      <w:r>
        <w:instrText xml:space="preserve"> </w:instrText>
      </w:r>
      <w:r>
        <w:fldChar w:fldCharType="separate"/>
      </w:r>
      <w:r w:rsidR="00BE39AC">
        <w:rPr>
          <w:rFonts w:hint="eastAsia"/>
          <w:noProof/>
        </w:rPr>
        <w:t>二〇一五年十一月二十一日星期六</w:t>
      </w:r>
      <w:r>
        <w:fldChar w:fldCharType="end"/>
      </w:r>
    </w:p>
    <w:p w14:paraId="6C3C6237" w14:textId="00476C90" w:rsidR="00895B21" w:rsidRDefault="00FF0210" w:rsidP="00FF0210">
      <w:pPr>
        <w:pStyle w:val="1"/>
        <w:numPr>
          <w:ilvl w:val="0"/>
          <w:numId w:val="17"/>
        </w:numPr>
      </w:pPr>
      <w:r>
        <w:rPr>
          <w:rFonts w:hint="eastAsia"/>
        </w:rPr>
        <w:t>班主任寄语</w:t>
      </w:r>
    </w:p>
    <w:p w14:paraId="520AB826" w14:textId="130B0A46" w:rsidR="00527852" w:rsidRPr="00527852" w:rsidRDefault="00AA287B" w:rsidP="00527852">
      <w:r>
        <w:rPr>
          <w:rFonts w:hint="eastAsia"/>
        </w:rPr>
        <w:t>暂无</w:t>
      </w:r>
      <w:bookmarkStart w:id="0" w:name="_GoBack"/>
      <w:bookmarkEnd w:id="0"/>
    </w:p>
    <w:p w14:paraId="1A109109" w14:textId="59DC3A55" w:rsidR="00534DA7" w:rsidRPr="00527852" w:rsidRDefault="00527852" w:rsidP="00527852">
      <w:pPr>
        <w:pStyle w:val="1"/>
        <w:numPr>
          <w:ilvl w:val="0"/>
          <w:numId w:val="17"/>
        </w:numPr>
      </w:pPr>
      <w:r>
        <w:rPr>
          <w:rFonts w:hint="eastAsia"/>
        </w:rPr>
        <w:t>一周回放</w:t>
      </w:r>
    </w:p>
    <w:p w14:paraId="1344783E" w14:textId="3ABDE203" w:rsidR="00534DA7" w:rsidRDefault="00527852" w:rsidP="00527852">
      <w:pPr>
        <w:numPr>
          <w:ilvl w:val="0"/>
          <w:numId w:val="15"/>
        </w:numPr>
        <w:spacing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sz w:val="24"/>
          <w:szCs w:val="24"/>
          <w:lang w:val="zh-CN" w:bidi="zh-CN"/>
        </w:rPr>
      </w:pPr>
      <w:r w:rsidRPr="00527852">
        <w:rPr>
          <w:rFonts w:ascii="Microsoft YaHei UI" w:eastAsia="Microsoft YaHei UI" w:hAnsi="Microsoft YaHei UI" w:cs="Times New Roman" w:hint="eastAsia"/>
          <w:b/>
          <w:color w:val="00B0F0"/>
          <w:sz w:val="24"/>
          <w:szCs w:val="24"/>
          <w:lang w:val="zh-CN" w:bidi="zh-CN"/>
        </w:rPr>
        <w:t>常规分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80"/>
        <w:gridCol w:w="58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  <w:gridCol w:w="560"/>
      </w:tblGrid>
      <w:tr w:rsidR="00BE39AC" w:rsidRPr="00BE39AC" w14:paraId="43A0282E" w14:textId="77777777" w:rsidTr="00BE39AC">
        <w:trPr>
          <w:trHeight w:val="402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2AEB2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团队名称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8CEEC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学号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B1CC9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语文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02BDF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数学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3E389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英语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0D075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物理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DF675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化学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BC96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生物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B922C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寝室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77B08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迟到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BD6BB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纪律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DA186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卫生</w:t>
            </w:r>
          </w:p>
        </w:tc>
        <w:tc>
          <w:tcPr>
            <w:tcW w:w="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E822B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奖励分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883F1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总分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E8235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团分</w:t>
            </w:r>
          </w:p>
        </w:tc>
      </w:tr>
      <w:tr w:rsidR="00BE39AC" w:rsidRPr="00BE39AC" w14:paraId="2FE49804" w14:textId="77777777" w:rsidTr="00BE39A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323E7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一团                                           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EED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E25E8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51AE3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949AE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06F7C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5CEE0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236C3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FC2BC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27BC3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6D7FA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C6D71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35D09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8FFEC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E14E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0.8</w:t>
            </w:r>
          </w:p>
        </w:tc>
      </w:tr>
      <w:tr w:rsidR="00BE39AC" w:rsidRPr="00BE39AC" w14:paraId="741B4F2C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A8B0D6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E45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0905A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2B5B1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51953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D6F49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721DD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F0C5C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F83E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D452B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7624D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70880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1F3D4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F74D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B2029F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6BCFA911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6B93AC7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BE6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666F8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D0972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42C32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4573C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78680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3A8A6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DBCF4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AAE1E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A94D5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089DC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9ABF3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A5FFF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58700E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52989346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95E52B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5CF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4D42D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0AA97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1344B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410E0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C5118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3ECEE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94196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9E978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28B29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5952A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C4C93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6899E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1E3FE1D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D6E2E61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56BE45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2EB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E3E20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63DAF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D3680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4AC6F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BF8CD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8B7DF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6BF61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CCEB9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7780E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9A32A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971FB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A9906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4153A67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CB38920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6F5F21D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293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76EA6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0C6F8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205C2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7BF52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96AE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06280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3AA32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911C3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F4C4F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36420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8EF24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F0BC4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5738B4B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880C2DC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EA05209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131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8026F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6325D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AED88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B6B5A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646B8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7D6D3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D47F2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1F95C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C292A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08E1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D90E5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08A3C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7F1621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4BA86F9F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C047B7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107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61A9E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BF238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C30FD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43997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63A63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ECCEC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C625C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4099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1034C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C5912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5F783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939C0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BD5FF1B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15F9930D" w14:textId="77777777" w:rsidTr="00BE39A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CF052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二团          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3DB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7AF31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CDAB2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2AD3A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0760A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13A11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18A31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355CC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34492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E8473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01238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BDF44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51EF3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53B2A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</w:tr>
      <w:tr w:rsidR="00BE39AC" w:rsidRPr="00BE39AC" w14:paraId="731935CD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8B2028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6E7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64374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A898E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FE72C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85A06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8133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B5356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CEEB9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30CFA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9B24A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DA764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F890E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DBEB9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E93168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D08A98C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931DD34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E4B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F7002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CCA0F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481FA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F380D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A3A2C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A7CBB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3ED9D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38B77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E35BD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46705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50866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41249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258267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23AF508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5D2AB7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739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2A474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D8B8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DF2D0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CF8E6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97FBD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A50D7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028E6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1F09F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CF550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FDBBD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1C203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0BBFA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3C4714A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8C3C786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D702E2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5CD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7360B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514AE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B4642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720D6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78B98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714D3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AC68D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3FA20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36D14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07BDF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0F0AC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1DB66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EC8C01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547F2105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CA2C42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ABE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9EB0A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EBCF4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7CDEF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829EB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0EDAE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F060E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C346E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84E26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EEE11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3CF38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56B41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48C05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076A20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61A2A936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C229D07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D1B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F0077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5C0E1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96683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29059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C80BC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78CBA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2990E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A8891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11B4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9FD19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38C8E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7F219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-8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38DDD3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75F48C47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427A59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7A3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C9F15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D650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58F0F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211B8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2913A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E3EE2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34D52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E2B28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E7D21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7294A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BE2A5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6AB9E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6B71AB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2C53D33" w14:textId="77777777" w:rsidTr="00BE39A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B673D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三团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805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532CA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E59C9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B66D4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8C38C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6A21D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A1649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9CB7E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487BA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BC820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D4D72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4FBF9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7734A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2B576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</w:tr>
      <w:tr w:rsidR="00BE39AC" w:rsidRPr="00BE39AC" w14:paraId="24FE7A64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C99049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AA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240C5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FAEA4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FAA33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549E1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41D72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E71A1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E04C4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C1A6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EE125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41CE5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96F2A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E77F8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913505A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9EF8ABE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1AA252B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D07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2A4A0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66145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26C00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A244A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2FBE2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9E22E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ADB7C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6F5E0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76F02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E72E2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E36EC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1DC0D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7C4F01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17FE29A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AA6966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47B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BF2E1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593CE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81EAA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1474E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D62A3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9D4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2871F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A9905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1216A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FB79A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76E0F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A1911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D48EB83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69B031B2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24D18A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595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7AA15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8CD3F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AD3FA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7043C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E5469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D10CA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DE625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6E917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D0877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EA6B6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28041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32024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D8E5DC5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279C19E0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6F5F6B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58F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DE1EC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4F755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5625B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F08D8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7366C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3A99F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30E39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9723A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3F2EF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FA3C4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E8767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15B64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5FEB615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1CDB0070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A995C7A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6D5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D8853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7B43F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EAD19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77618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E633F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63769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C9A17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4398C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483E7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913BF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B6396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C46FE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05715E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51A9C4F3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AC81A3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FF7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573DD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ED573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37FD0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F1B3E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907D8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2BF27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00A97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7176C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E737A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4F609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38F63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4A7DE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-8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CD3CFE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4EA43D40" w14:textId="77777777" w:rsidTr="00BE39A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F56EA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四团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B8D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F7E43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FA8AB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A850A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2A8C5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5649C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5A552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809F0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622A9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07875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DF005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1C381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A065D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704F6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</w:tr>
      <w:tr w:rsidR="00BE39AC" w:rsidRPr="00BE39AC" w14:paraId="2E3AE88F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DCE97B2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3A2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2A476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032F9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4470A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A3234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8DBF8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FA4CC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5F5B5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40AAB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E1331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71339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D54A4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903E0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-9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AA81BAF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18165499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F88394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7F2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06284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44C9A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F8973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CDA50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417A3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F9E34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8FD73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40C91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70B08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313E6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34C07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C7E85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9297FBE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1EBE87D9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BB82A61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98F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7E16E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40EB4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F542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9BD64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7721A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53CE2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19768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E40AC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7D816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DB215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9AF24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4D686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AA424F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99C155A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6E5DB0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DD5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948E8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2E09C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39B44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C6600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5F1B5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A91C9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BBB9D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D4F17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3FB74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67B55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A60AC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F750B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AE0B568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91A44DD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3EBD002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C8A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F9DB2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59464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E8F25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A61CC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AB772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060F9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91158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4D29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40855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4805F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1A9B4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C3702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B3142F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12801266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D09A71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B7D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B5B3C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BFA85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AB29B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6D20B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8CB2E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B8C22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2C4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F4E01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4636A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ABDCD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44101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299F4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D0B36C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7EE5EE8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64E9690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056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231A4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B327A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04E4B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C64EE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CD4C9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FFBC2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E3189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321CD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8A07E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5D020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24993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16D3C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3C782B6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21EDF905" w14:textId="77777777" w:rsidTr="00BE39A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BB952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五团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5C0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B812C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B4D91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F868A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D36B5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CABE6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F84E2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DB70A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7EB1B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7529B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CD9EE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55ECD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6AF32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FF084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</w:tr>
      <w:tr w:rsidR="00BE39AC" w:rsidRPr="00BE39AC" w14:paraId="6A2013BC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76EB24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920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19069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1F44C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9E18F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3004F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3B0D4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7A758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FB901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D47AB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753BB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81996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E6D2C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318F7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587F7F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47B4A238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BA20303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83A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785C9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84703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D278C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71237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6B7C8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9431A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410CB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917B6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39241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2A182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ED5C3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F7B84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D65066F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2D39A0CE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7C02CA3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517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AA290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F3D3B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0F0BB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40862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68565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C6552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BE70F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FFC65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8A39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58A33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7B044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60A6B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E94CF1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2FF31249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DABDDA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24D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B50D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99766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5FA0D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A08A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1B09D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55842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BAA59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6FE6F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FBE89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16F3D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95A39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B10CC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4407FC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2EB9033C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B1135CA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53D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2F1B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9FEEB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96D32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E663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15167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0C9B9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B8E19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B253F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4CE25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94A7E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FA49D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F0BAA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-9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F34FC1E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E3C1358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BDE3DA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C78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24B19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BE1F9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CE91A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B5F36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46AFE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D7C8D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411E0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2A9DC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F4D3F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743BF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2D440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979D7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D804DF9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2DC9A1B6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BEBED5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BD2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838D5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D1B08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6ECD5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C769D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33B5D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D3F26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07A94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F590F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C6FF7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443B4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A1BBB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AC82B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E20DCF6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A976B0C" w14:textId="77777777" w:rsidTr="00BE39A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4D7C8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六团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8CA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578F9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2C0C9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EBBEF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0910D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D7A57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F2AAF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962B3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0584A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BEA4B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C1636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0F7AB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E310C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075D6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</w:tr>
      <w:tr w:rsidR="00BE39AC" w:rsidRPr="00BE39AC" w14:paraId="011D32B4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5DF28665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C52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09672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C7B0D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D8083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C0E7B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867CB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6AA66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7FCE3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16B7F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9B9FF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53E95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2CAEE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3F12D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C26EB1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530FCE55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582ED1EC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1CD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B7E5D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F9FCC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62CED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A697B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17913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29B76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6CCF0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4EB11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EC4A4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EB0D2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64F00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837F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C68FF1D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719133E8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06B61B5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138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49F36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0C0D6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6A6DC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012FF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9A396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98E50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96476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3D434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4B025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A58DA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376B6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1F0E7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47A440B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E829B82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6A814A48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A7D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339ED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61FBD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066CF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8F637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E7083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32505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4193C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CF996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3CE94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CDE8A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62969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3930B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70DFBD3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617676D1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43947323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E64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BCD09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9C238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0BBB9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29AAD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8BB90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46CB0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E7212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EEF68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74AFC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8910A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4FE36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D4BF0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B0BE04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C051C30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18B92830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815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3ADB5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FEBEC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E8B38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3C0B7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90FB1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FDB54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1FBA9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46C26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9C80B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02FF7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1046C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7867D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3435EA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D5C86FD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B173C09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F84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50129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E6E1C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7194B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624A0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BFC95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9ACDD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D696E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67FCC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5A18F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7D9DE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200B8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66F4A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EC3ECB3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03D9F55" w14:textId="77777777" w:rsidTr="00BE39A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B36A6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七团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F11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FF135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95C08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08DA2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A610D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DFE51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63670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7598E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7758F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9DCCE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CAC8C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866F9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73A4C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7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857DF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</w:tr>
      <w:tr w:rsidR="00BE39AC" w:rsidRPr="00BE39AC" w14:paraId="3AB7605C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16415E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838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8167E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7AEA4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7B2AF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2D33C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27590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8EC97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D4B4D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2ACD0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07C04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6976D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00A4F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C48A0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FF08F54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64367C01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F870E8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32B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75BC4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C4623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F95B7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36723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C98D1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3679A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E5F4C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EB57F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9AA65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EC9BB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1DBCB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DD125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158259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200B6A17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9400CE1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D76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663EB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80EA7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AEC38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90AB4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06847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15081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E38CE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A0749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A6CC4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F7BBC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EC728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F3653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27EA84E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0A6E762E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0F1BF35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3FB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35A22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9A69C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D8558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54EC6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FE5AF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F4F2B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0F9A9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AB4DD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D695B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A481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EBDC8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78799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6DD7F6E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1EAE7CD4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AB886AC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44A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3DC88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41F72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B3311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6E1ED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A2B4E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034A6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4B142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5042B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1BD1E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4F5A1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3FE46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2AC25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6DC1BE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39A95EA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F78C96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197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B3460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9117F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511E6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089E7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B388C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94175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4F0ED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F8F91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79B16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80E4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69248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ABC56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C1099D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DE81BC2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760F98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0F0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EABDC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7FA8F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825A5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CF5A3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C5082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D6E35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DD31C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CBE56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2C842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D6769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8FDE4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4E89A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03B94A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61A6CFCA" w14:textId="77777777" w:rsidTr="00BE39A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7DAD1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八团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CA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03D53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18A5A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97FAD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7FF28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87599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84D31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A20B8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A0A6B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28733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D858B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CF977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F2217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FADAB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</w:tr>
      <w:tr w:rsidR="00BE39AC" w:rsidRPr="00BE39AC" w14:paraId="1F6A3483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77E62B4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89E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C1309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714B5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63736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4F6F3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6998C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17967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F40A3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395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59E2D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607EA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E825C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FF5F2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F30741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73C3C995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86D4EA5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ED9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9E08B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C1DB5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0806D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FB8AC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08978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AA646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DA59A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AEF34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B8A65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146F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9D68E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CE053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2ABCC26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45D59253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9195C08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5EF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04358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87137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02099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3654B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5C1A0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5ECDC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08A88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36121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60EE6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A6841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2555D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5A245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320424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63203CF4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5B4B4D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97F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2609F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59F80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8D7C4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E4EE0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8B8A2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3F182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8EC69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6680A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61634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29621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A5166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582AA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B6A2BD3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4459C416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6CF4DDB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B60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55305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2C234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51C13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6F43C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875A5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A0C46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9B30E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B0026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A213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B7DF2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F8447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6761A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D19DDAB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E6015CF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C44719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726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78ED7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3A122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6E63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4A9E7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AE87A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963F7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0DD4E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AD9AD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1A7D7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4C9AE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DF1A6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04F21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1C8C5FB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BE39AC" w:rsidRPr="00BE39AC" w14:paraId="3D6626C1" w14:textId="77777777" w:rsidTr="00BE39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318822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435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6422E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9C61B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5CB8B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27102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A3B9E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1FB80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E28CC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3E824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194EF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F80E4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48E03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CE3B6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CAAD46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</w:tbl>
    <w:p w14:paraId="798692E2" w14:textId="77777777" w:rsidR="00CE01AB" w:rsidRPr="00527852" w:rsidRDefault="00CE01AB" w:rsidP="00CE01AB">
      <w:pPr>
        <w:spacing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sz w:val="24"/>
          <w:szCs w:val="24"/>
          <w:lang w:val="zh-CN" w:bidi="zh-CN"/>
        </w:rPr>
      </w:pPr>
    </w:p>
    <w:p w14:paraId="0B4A35B4" w14:textId="38FF62F2" w:rsidR="00527852" w:rsidRDefault="00BE39AC" w:rsidP="00BE39AC">
      <w:pPr>
        <w:numPr>
          <w:ilvl w:val="0"/>
          <w:numId w:val="15"/>
        </w:numPr>
        <w:spacing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sz w:val="24"/>
          <w:szCs w:val="24"/>
          <w:lang w:val="zh-CN" w:bidi="zh-CN"/>
        </w:rPr>
      </w:pPr>
      <w:r>
        <w:rPr>
          <w:rFonts w:ascii="Microsoft YaHei UI" w:eastAsia="Microsoft YaHei UI" w:hAnsi="Microsoft YaHei UI" w:cs="Times New Roman" w:hint="eastAsia"/>
          <w:b/>
          <w:color w:val="00B0F0"/>
          <w:sz w:val="24"/>
          <w:szCs w:val="24"/>
          <w:lang w:val="zh-CN" w:bidi="zh-CN"/>
        </w:rPr>
        <w:t>学习总结</w:t>
      </w:r>
    </w:p>
    <w:p w14:paraId="3E21AE26" w14:textId="77777777" w:rsidR="00BE39AC" w:rsidRDefault="00BE39AC" w:rsidP="00BE39AC">
      <w:pPr>
        <w:spacing w:line="220" w:lineRule="atLeast"/>
        <w:jc w:val="center"/>
        <w:rPr>
          <w:sz w:val="48"/>
          <w:szCs w:val="48"/>
        </w:rPr>
      </w:pPr>
      <w:r w:rsidRPr="006D08F1">
        <w:rPr>
          <w:rFonts w:hint="eastAsia"/>
          <w:sz w:val="48"/>
          <w:szCs w:val="48"/>
        </w:rPr>
        <w:lastRenderedPageBreak/>
        <w:t>学习总结</w:t>
      </w:r>
    </w:p>
    <w:p w14:paraId="2D22C265" w14:textId="77777777" w:rsidR="00BE39AC" w:rsidRDefault="00BE39AC" w:rsidP="00BE39AC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英语</w:t>
      </w:r>
      <w:r>
        <w:rPr>
          <w:sz w:val="36"/>
          <w:szCs w:val="36"/>
        </w:rPr>
        <w:t>:</w:t>
      </w:r>
      <w:r w:rsidRPr="006D08F1">
        <w:rPr>
          <w:rFonts w:hint="eastAsia"/>
          <w:sz w:val="36"/>
          <w:szCs w:val="36"/>
        </w:rPr>
        <w:t>表扬</w:t>
      </w:r>
      <w:r w:rsidRPr="006D08F1"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李斌迪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听写重过后未过关的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龙昭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王清荷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杨绍金林</w:t>
      </w:r>
    </w:p>
    <w:p w14:paraId="29886752" w14:textId="77777777" w:rsidR="00BE39AC" w:rsidRDefault="00BE39AC" w:rsidP="00BE39AC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生物</w:t>
      </w:r>
      <w:r>
        <w:rPr>
          <w:rFonts w:hint="eastAsia"/>
          <w:sz w:val="36"/>
          <w:szCs w:val="36"/>
        </w:rPr>
        <w:t>:</w:t>
      </w:r>
      <w:r w:rsidRPr="006D08F1">
        <w:rPr>
          <w:rFonts w:hint="eastAsia"/>
          <w:sz w:val="36"/>
          <w:szCs w:val="36"/>
        </w:rPr>
        <w:t xml:space="preserve"> </w:t>
      </w:r>
      <w:r w:rsidRPr="006D08F1">
        <w:rPr>
          <w:rFonts w:hint="eastAsia"/>
          <w:sz w:val="36"/>
          <w:szCs w:val="36"/>
        </w:rPr>
        <w:t>表扬</w:t>
      </w:r>
      <w:r w:rsidRPr="006D08F1"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刘雨祺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刘亦迅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李敏静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罗悦菲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李思云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李晶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李子璐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李岩松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梁宇智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批评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蒋少康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吴劫远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龙昭</w:t>
      </w:r>
      <w:r>
        <w:rPr>
          <w:rFonts w:hint="eastAsia"/>
          <w:sz w:val="36"/>
          <w:szCs w:val="36"/>
        </w:rPr>
        <w:t>.</w:t>
      </w:r>
    </w:p>
    <w:p w14:paraId="70F08B54" w14:textId="77777777" w:rsidR="00BE39AC" w:rsidRDefault="00BE39AC" w:rsidP="00BE39AC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数学</w:t>
      </w:r>
      <w:r>
        <w:rPr>
          <w:rFonts w:hint="eastAsia"/>
          <w:sz w:val="36"/>
          <w:szCs w:val="36"/>
        </w:rPr>
        <w:t>:</w:t>
      </w:r>
      <w:r w:rsidRPr="006D08F1">
        <w:rPr>
          <w:rFonts w:hint="eastAsia"/>
          <w:sz w:val="36"/>
          <w:szCs w:val="36"/>
        </w:rPr>
        <w:t xml:space="preserve"> </w:t>
      </w:r>
      <w:r w:rsidRPr="006D08F1">
        <w:rPr>
          <w:rFonts w:hint="eastAsia"/>
          <w:sz w:val="36"/>
          <w:szCs w:val="36"/>
        </w:rPr>
        <w:t>表扬</w:t>
      </w:r>
      <w:r w:rsidRPr="006D08F1"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刘雨祺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杨绍金林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宋建新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贺子亮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余果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李晶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董正浩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黄源祺</w:t>
      </w:r>
      <w:r>
        <w:rPr>
          <w:rFonts w:hint="eastAsia"/>
          <w:sz w:val="36"/>
          <w:szCs w:val="36"/>
        </w:rPr>
        <w:t>.</w:t>
      </w:r>
    </w:p>
    <w:p w14:paraId="571E0DD9" w14:textId="77777777" w:rsidR="00BE39AC" w:rsidRPr="006D08F1" w:rsidRDefault="00BE39AC" w:rsidP="00BE39AC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语文</w:t>
      </w:r>
      <w:r>
        <w:rPr>
          <w:rFonts w:hint="eastAsia"/>
          <w:sz w:val="36"/>
          <w:szCs w:val="36"/>
        </w:rPr>
        <w:t>:</w:t>
      </w:r>
      <w:r w:rsidRPr="006D08F1">
        <w:rPr>
          <w:rFonts w:hint="eastAsia"/>
          <w:sz w:val="36"/>
          <w:szCs w:val="36"/>
        </w:rPr>
        <w:t xml:space="preserve"> </w:t>
      </w:r>
      <w:r w:rsidRPr="006D08F1">
        <w:rPr>
          <w:rFonts w:hint="eastAsia"/>
          <w:sz w:val="36"/>
          <w:szCs w:val="36"/>
        </w:rPr>
        <w:t>表扬</w:t>
      </w:r>
      <w:r w:rsidRPr="006D08F1"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阎逸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王一凡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黄源祺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批评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王豪捷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杨绍金林</w:t>
      </w:r>
    </w:p>
    <w:p w14:paraId="3883AA6B" w14:textId="2A06E32F" w:rsidR="00BE39AC" w:rsidRPr="00BE39AC" w:rsidRDefault="00BE39AC" w:rsidP="00BE39AC">
      <w:pPr>
        <w:spacing w:line="259" w:lineRule="auto"/>
        <w:ind w:right="720"/>
        <w:rPr>
          <w:rFonts w:ascii="Microsoft YaHei UI" w:eastAsia="Microsoft YaHei UI" w:hAnsi="Microsoft YaHei UI" w:cs="Times New Roman" w:hint="eastAsia"/>
          <w:b/>
          <w:color w:val="00B0F0"/>
          <w:sz w:val="24"/>
          <w:szCs w:val="24"/>
          <w:lang w:val="zh-CN" w:bidi="zh-CN"/>
        </w:rPr>
      </w:pPr>
    </w:p>
    <w:p w14:paraId="7B203EA6" w14:textId="2405547A" w:rsidR="00534DA7" w:rsidRPr="00527852" w:rsidRDefault="00527852" w:rsidP="00527852">
      <w:pPr>
        <w:pStyle w:val="1"/>
        <w:numPr>
          <w:ilvl w:val="0"/>
          <w:numId w:val="17"/>
        </w:numPr>
      </w:pPr>
      <w:r>
        <w:rPr>
          <w:rFonts w:hint="eastAsia"/>
        </w:rPr>
        <w:t>温馨提示</w:t>
      </w:r>
    </w:p>
    <w:p w14:paraId="6A91F18B" w14:textId="651F61AD" w:rsidR="00534DA7" w:rsidRPr="00527852" w:rsidRDefault="00527852" w:rsidP="00527852">
      <w:pPr>
        <w:keepNext/>
        <w:keepLines/>
        <w:spacing w:before="40" w:after="0" w:line="259" w:lineRule="auto"/>
        <w:ind w:left="567" w:right="567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交手机及留校生名单</w:t>
      </w:r>
    </w:p>
    <w:tbl>
      <w:tblPr>
        <w:tblW w:w="1188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E39AC" w:rsidRPr="00BE39AC" w14:paraId="6D632645" w14:textId="77777777" w:rsidTr="00BE39AC">
        <w:trPr>
          <w:trHeight w:val="270"/>
        </w:trPr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796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学号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DEA6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姓名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60A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交手机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5C3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留校生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402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学号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35BF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姓名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937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交手机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F79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留校生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BD0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15C6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262C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4DA767C9" w14:textId="77777777" w:rsidTr="00BE39A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1F6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63E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谭廷江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5D7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D80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307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968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龙昭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72D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973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159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F7F5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2B06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43F53091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655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3E0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何顺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A66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52F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2CB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31C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黄扬基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8BD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C4E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25B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B09A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0832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462E4F64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12A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552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何泽洋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B9D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A88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1B3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788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宋建新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965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2B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A33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DEFC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723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07B64C0B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9BD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C81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梁宇智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FD7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63C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7C9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E9B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姜越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1B4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27B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944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65F9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D6CD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71F62360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061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17E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郭志文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719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1C0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094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814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熊亚军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034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476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67F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C931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3691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14B5A4CA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1DC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1C9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张恬铭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0F3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B7E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DE1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97F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钟梓鸣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9BC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964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071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13BD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0257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2AB9E12B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A36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DEA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袁民智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12B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28E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0C6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A2F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吴劼远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446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3A9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1AF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EBB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687A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2D5077B1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081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092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王一凡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3E1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04E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7C3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23B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李彬迪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FAF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E87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29A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87EA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0847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145F9CB7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8A5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A2B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李子璐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48A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4CE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78C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569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王清荷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E44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4B2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96D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A6FB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A6FA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77BE96F7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E6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236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谢志浩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37A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F61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27E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52B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莫依颖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C84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CE1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209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92C6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9AEF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6697FE0D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814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A0D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孔玮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0B4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7F3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99E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17D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李思云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AD0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030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696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49B2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EAC2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2E2FCDA1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1B6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20B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阎逸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3F0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105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ABC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BB5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张玮彤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4A6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420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2D5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FC75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E19A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51B7FF68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568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60D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何孟宇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47F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8E3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E83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17F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毛燕菲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4F1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8A0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3D1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E822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4A73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52398D29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2C9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A28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欧阳铭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16C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871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689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869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李敏静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E96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39B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C96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E098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EF13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27CC7352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2EE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C83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佘科宇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4C6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3A5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391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934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白芳雯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F0A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FDE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CF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E80F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6BDB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47622329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E48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1EA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陈俊廷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212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385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7E4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3CA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许薇梓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03D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4C0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E12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D195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211D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4B0B4474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BCA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331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张焕毅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176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7AE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B72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4F7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罗依柳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95D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3EC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450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2D36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45AA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607EB76B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EAB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0AE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黄智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539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 vv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155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53C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28E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舒晴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DCF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096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A36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A0F4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A35B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3BE31B78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6A2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0B5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蒋少康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289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41D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18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C0F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陈乐鹏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A8A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89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467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7D34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0770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58C523AA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A4E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473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李岩松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165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0AF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428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453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丁文瑾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C80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F92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18E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BB9F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7F9A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6B4092A6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201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5C2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徐梓轶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8AA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E2C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F78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22C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刘亦迅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CD9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FFC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9C0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921D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31E3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0D590A0D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EB8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8D2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朱宇轩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514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2CD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283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079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雷佳欣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13C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90E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CEA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957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1088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5769F576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43A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461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谭毅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A89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603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73D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4EE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姚晨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BBC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A24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72E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0487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6525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21815C4A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927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074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董正浩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B23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FBD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FCA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F1A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740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D48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1A0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C2ED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0173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677BA0B5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4F9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ED8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刘亮宏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8C5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9FA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80E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A5B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李钰涵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32D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C45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193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18E4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A870" w14:textId="77777777" w:rsidR="00BE39AC" w:rsidRPr="00BE39AC" w:rsidRDefault="00BE39AC" w:rsidP="00BE39A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</w:tr>
      <w:tr w:rsidR="00BE39AC" w:rsidRPr="00BE39AC" w14:paraId="7A49D30F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3FA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EC3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王豪捷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FDA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A29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BB3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0B3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张缤尹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568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53E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FE4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1F2A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6B65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6FF7BE5F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F0B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951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周志宇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3E4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79C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439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4EA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曹茜媛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ED8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28D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717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B6B8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934D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761C7678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34B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B05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刘雨祺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B00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EB4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151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3CE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余果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DF3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CEC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455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3322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58BF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7448F1EE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C6B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39C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张宇东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AFE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F8E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AB27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C1B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夏雨聪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A5C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BFC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F74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200E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9AF2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7041D7BF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244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C7E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A1A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FD6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41E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A4A0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黄源祺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2FD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4145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B8B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938D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70F9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1F3D9A0A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BAE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FE4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贺子亮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383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803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FA8C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946A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尹琦钰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9241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A918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E39F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25CD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F78C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BE39AC" w:rsidRPr="00BE39AC" w14:paraId="387DAFEB" w14:textId="77777777" w:rsidTr="00BE39A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45DB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9C5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杨邵金林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1E14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BDE9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428D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E9D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罗悦菲_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0BE2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BAD6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BE39A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8693" w14:textId="77777777" w:rsidR="00BE39AC" w:rsidRPr="00BE39AC" w:rsidRDefault="00BE39AC" w:rsidP="00BE39A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7F47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CABF" w14:textId="77777777" w:rsidR="00BE39AC" w:rsidRPr="00BE39AC" w:rsidRDefault="00BE39AC" w:rsidP="00BE3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7BEC485F" w14:textId="4C683695" w:rsidR="00534DA7" w:rsidRPr="00534DA7" w:rsidRDefault="00534DA7" w:rsidP="00534DA7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</w:p>
    <w:p w14:paraId="71239A5F" w14:textId="5A03BD21" w:rsidR="00534DA7" w:rsidRPr="00527852" w:rsidRDefault="00527852" w:rsidP="00527852">
      <w:pPr>
        <w:keepNext/>
        <w:keepLines/>
        <w:spacing w:before="40" w:after="0" w:line="259" w:lineRule="auto"/>
        <w:ind w:left="567" w:right="567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作业</w:t>
      </w:r>
    </w:p>
    <w:p w14:paraId="3775F789" w14:textId="0BF8CF19" w:rsidR="00527852" w:rsidRDefault="00AA287B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语文：</w:t>
      </w:r>
      <w:r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  <w:t>摘抄</w:t>
      </w: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+颁奖词</w:t>
      </w:r>
    </w:p>
    <w:p w14:paraId="632DBB96" w14:textId="7276D549" w:rsidR="00AA287B" w:rsidRDefault="00AA287B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数学</w:t>
      </w:r>
      <w:r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  <w:t>：</w:t>
      </w: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4</w:t>
      </w:r>
      <w:r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  <w:t>0</w:t>
      </w: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分钟</w:t>
      </w:r>
    </w:p>
    <w:p w14:paraId="53E1510C" w14:textId="7917FBA2" w:rsidR="00AA287B" w:rsidRDefault="00AA287B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英语：试卷一张</w:t>
      </w:r>
    </w:p>
    <w:p w14:paraId="281D76F4" w14:textId="395018D9" w:rsidR="00AA287B" w:rsidRDefault="00AA287B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物理：试卷一张</w:t>
      </w:r>
    </w:p>
    <w:p w14:paraId="50D61ACB" w14:textId="338881FA" w:rsidR="00AA287B" w:rsidRPr="00534DA7" w:rsidRDefault="00AA287B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化学：分层训练</w:t>
      </w:r>
    </w:p>
    <w:p w14:paraId="1B38F0AC" w14:textId="77777777" w:rsidR="00895B21" w:rsidRDefault="00895B21"/>
    <w:sectPr w:rsidR="00895B21" w:rsidSect="00FF0210">
      <w:footerReference w:type="default" r:id="rId7"/>
      <w:headerReference w:type="first" r:id="rId8"/>
      <w:pgSz w:w="11907" w:h="16839"/>
      <w:pgMar w:top="1440" w:right="1800" w:bottom="1440" w:left="1800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4659D" w14:textId="77777777" w:rsidR="00581373" w:rsidRDefault="00581373">
      <w:pPr>
        <w:spacing w:after="0" w:line="240" w:lineRule="auto"/>
      </w:pPr>
      <w:r>
        <w:separator/>
      </w:r>
    </w:p>
  </w:endnote>
  <w:endnote w:type="continuationSeparator" w:id="0">
    <w:p w14:paraId="3B88061B" w14:textId="77777777" w:rsidR="00581373" w:rsidRDefault="0058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A9545" w14:textId="72F149A6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8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C6A57" w14:textId="77777777" w:rsidR="00581373" w:rsidRDefault="00581373">
      <w:pPr>
        <w:spacing w:after="0" w:line="240" w:lineRule="auto"/>
      </w:pPr>
      <w:r>
        <w:separator/>
      </w:r>
    </w:p>
  </w:footnote>
  <w:footnote w:type="continuationSeparator" w:id="0">
    <w:p w14:paraId="4CE758DD" w14:textId="77777777" w:rsidR="00581373" w:rsidRDefault="0058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19E79" w14:textId="77777777" w:rsidR="00FF0210" w:rsidRDefault="00FF021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1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2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3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5" w15:restartNumberingAfterBreak="0">
    <w:nsid w:val="26E131D7"/>
    <w:multiLevelType w:val="hybridMultilevel"/>
    <w:tmpl w:val="E902BA4A"/>
    <w:lvl w:ilvl="0" w:tplc="1F00CAB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00B0F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6" w15:restartNumberingAfterBreak="0">
    <w:nsid w:val="66010392"/>
    <w:multiLevelType w:val="hybridMultilevel"/>
    <w:tmpl w:val="620A94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0"/>
  </w:num>
  <w:num w:numId="14">
    <w:abstractNumId w:val="12"/>
  </w:num>
  <w:num w:numId="15">
    <w:abstractNumId w:val="1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5"/>
    <w:rsid w:val="002E2D55"/>
    <w:rsid w:val="004F14C4"/>
    <w:rsid w:val="00527852"/>
    <w:rsid w:val="00534DA7"/>
    <w:rsid w:val="00581373"/>
    <w:rsid w:val="00895B21"/>
    <w:rsid w:val="00A26116"/>
    <w:rsid w:val="00A269A0"/>
    <w:rsid w:val="00AA287B"/>
    <w:rsid w:val="00B551C1"/>
    <w:rsid w:val="00BE39AC"/>
    <w:rsid w:val="00CE01AB"/>
    <w:rsid w:val="00D55A69"/>
    <w:rsid w:val="00FB7E69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32D390"/>
  <w15:chartTrackingRefBased/>
  <w15:docId w15:val="{435F1F95-6042-4E65-BF96-7D88A32A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 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 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 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 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 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 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b">
    <w:name w:val="List Paragraph"/>
    <w:basedOn w:val="a"/>
    <w:uiPriority w:val="34"/>
    <w:semiHidden/>
    <w:unhideWhenUsed/>
    <w:qFormat/>
    <w:rsid w:val="00BE39AC"/>
    <w:pPr>
      <w:ind w:firstLineChars="200" w:firstLine="420"/>
    </w:pPr>
  </w:style>
  <w:style w:type="character" w:styleId="afc">
    <w:name w:val="Hyperlink"/>
    <w:basedOn w:val="a0"/>
    <w:uiPriority w:val="99"/>
    <w:semiHidden/>
    <w:unhideWhenUsed/>
    <w:rsid w:val="00BE39AC"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sid w:val="00BE39AC"/>
    <w:rPr>
      <w:color w:val="800080"/>
      <w:u w:val="single"/>
    </w:rPr>
  </w:style>
  <w:style w:type="paragraph" w:customStyle="1" w:styleId="msonormal0">
    <w:name w:val="msonormal"/>
    <w:basedOn w:val="a"/>
    <w:rsid w:val="00BE39AC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customStyle="1" w:styleId="font5">
    <w:name w:val="font5"/>
    <w:basedOn w:val="a"/>
    <w:rsid w:val="00BE39AC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18"/>
      <w:szCs w:val="18"/>
      <w:lang w:val="en-US"/>
    </w:rPr>
  </w:style>
  <w:style w:type="paragraph" w:customStyle="1" w:styleId="font6">
    <w:name w:val="font6"/>
    <w:basedOn w:val="a"/>
    <w:rsid w:val="00BE39AC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18"/>
      <w:szCs w:val="18"/>
      <w:lang w:val="en-US"/>
    </w:rPr>
  </w:style>
  <w:style w:type="paragraph" w:customStyle="1" w:styleId="xl65">
    <w:name w:val="xl65"/>
    <w:basedOn w:val="a"/>
    <w:rsid w:val="00BE39AC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color w:val="3F3F3F"/>
      <w:sz w:val="24"/>
      <w:szCs w:val="24"/>
      <w:lang w:val="en-US"/>
    </w:rPr>
  </w:style>
  <w:style w:type="paragraph" w:customStyle="1" w:styleId="xl66">
    <w:name w:val="xl66"/>
    <w:basedOn w:val="a"/>
    <w:rsid w:val="00BE39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customStyle="1" w:styleId="xl67">
    <w:name w:val="xl67"/>
    <w:basedOn w:val="a"/>
    <w:rsid w:val="00BE39AC"/>
    <w:pPr>
      <w:pBdr>
        <w:top w:val="single" w:sz="4" w:space="0" w:color="3F3F3F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color w:val="3F3F3F"/>
      <w:sz w:val="24"/>
      <w:szCs w:val="24"/>
      <w:lang w:val="en-US"/>
    </w:rPr>
  </w:style>
  <w:style w:type="paragraph" w:customStyle="1" w:styleId="xl68">
    <w:name w:val="xl68"/>
    <w:basedOn w:val="a"/>
    <w:rsid w:val="00BE39AC"/>
    <w:pPr>
      <w:pBdr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color w:val="3F3F3F"/>
      <w:sz w:val="24"/>
      <w:szCs w:val="24"/>
      <w:lang w:val="en-US"/>
    </w:rPr>
  </w:style>
  <w:style w:type="paragraph" w:customStyle="1" w:styleId="xl69">
    <w:name w:val="xl69"/>
    <w:basedOn w:val="a"/>
    <w:rsid w:val="00BE39AC"/>
    <w:pPr>
      <w:pBdr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color w:val="3F3F3F"/>
      <w:sz w:val="24"/>
      <w:szCs w:val="24"/>
      <w:lang w:val="en-US"/>
    </w:rPr>
  </w:style>
  <w:style w:type="paragraph" w:customStyle="1" w:styleId="xl70">
    <w:name w:val="xl70"/>
    <w:basedOn w:val="a"/>
    <w:rsid w:val="00BE39AC"/>
    <w:pPr>
      <w:pBdr>
        <w:top w:val="single" w:sz="4" w:space="0" w:color="auto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color w:val="3F3F3F"/>
      <w:sz w:val="24"/>
      <w:szCs w:val="24"/>
      <w:lang w:val="en-US"/>
    </w:rPr>
  </w:style>
  <w:style w:type="paragraph" w:customStyle="1" w:styleId="xl71">
    <w:name w:val="xl71"/>
    <w:basedOn w:val="a"/>
    <w:rsid w:val="00BE39AC"/>
    <w:pPr>
      <w:pBdr>
        <w:left w:val="single" w:sz="4" w:space="0" w:color="3F3F3F"/>
        <w:bottom w:val="single" w:sz="4" w:space="0" w:color="auto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color w:val="3F3F3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09405788-466B-4643-9152-5A7D6CA3B475%7dtf10002026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{09405788-466B-4643-9152-5A7D6CA3B475}tf10002026.dotx</Template>
  <TotalTime>101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shaokang huang</dc:creator>
  <cp:keywords/>
  <dc:description/>
  <cp:lastModifiedBy>G 1405</cp:lastModifiedBy>
  <cp:revision>7</cp:revision>
  <dcterms:created xsi:type="dcterms:W3CDTF">2015-09-04T14:57:00Z</dcterms:created>
  <dcterms:modified xsi:type="dcterms:W3CDTF">2015-11-21T05:18:00Z</dcterms:modified>
</cp:coreProperties>
</file>